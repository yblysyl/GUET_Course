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8FA6" w14:textId="77777777" w:rsidR="0056043E" w:rsidRPr="002F41A8" w:rsidRDefault="0056043E" w:rsidP="0056043E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Pr="002F41A8"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 w:rsidRPr="002F41A8">
        <w:rPr>
          <w:rFonts w:hint="eastAsia"/>
          <w:sz w:val="32"/>
          <w:szCs w:val="32"/>
        </w:rPr>
        <w:t>-20</w:t>
      </w:r>
      <w:r>
        <w:rPr>
          <w:rFonts w:hint="eastAsia"/>
          <w:sz w:val="32"/>
          <w:szCs w:val="32"/>
        </w:rPr>
        <w:t>20</w:t>
      </w:r>
      <w:r w:rsidRPr="002F41A8"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 w:rsidRPr="002F41A8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 w:rsidRPr="002F41A8">
        <w:rPr>
          <w:rFonts w:hint="eastAsia"/>
          <w:sz w:val="32"/>
          <w:szCs w:val="32"/>
        </w:rPr>
        <w:t>学期</w:t>
      </w:r>
    </w:p>
    <w:p w14:paraId="457892EB" w14:textId="77777777" w:rsidR="0056043E" w:rsidRDefault="0056043E" w:rsidP="0056043E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380DF2">
        <w:rPr>
          <w:rFonts w:hint="eastAsia"/>
          <w:b/>
          <w:sz w:val="44"/>
          <w:szCs w:val="44"/>
          <w:u w:val="single"/>
        </w:rPr>
        <w:t>Python</w:t>
      </w:r>
      <w:r w:rsidR="00380DF2">
        <w:rPr>
          <w:rFonts w:hint="eastAsia"/>
          <w:b/>
          <w:sz w:val="44"/>
          <w:szCs w:val="44"/>
          <w:u w:val="single"/>
        </w:rPr>
        <w:t>编程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14:paraId="3DA92361" w14:textId="77777777" w:rsidR="0056043E" w:rsidRPr="00207823" w:rsidRDefault="0056043E" w:rsidP="0056043E">
      <w:pPr>
        <w:jc w:val="center"/>
        <w:rPr>
          <w:b/>
          <w:sz w:val="18"/>
          <w:szCs w:val="18"/>
        </w:rPr>
      </w:pPr>
      <w:r w:rsidRPr="00207823">
        <w:rPr>
          <w:rFonts w:hint="eastAsia"/>
          <w:b/>
          <w:sz w:val="18"/>
          <w:szCs w:val="18"/>
        </w:rPr>
        <w:t>课号：</w:t>
      </w:r>
      <w:r>
        <w:rPr>
          <w:rFonts w:hint="eastAsia"/>
          <w:b/>
          <w:sz w:val="18"/>
          <w:szCs w:val="18"/>
        </w:rPr>
        <w:t xml:space="preserve"> </w:t>
      </w:r>
      <w:r w:rsidR="005E2B3D" w:rsidRPr="005E2B3D">
        <w:rPr>
          <w:b/>
          <w:sz w:val="18"/>
          <w:szCs w:val="18"/>
        </w:rPr>
        <w:t>1920825</w:t>
      </w:r>
      <w:r>
        <w:rPr>
          <w:rFonts w:hint="eastAsia"/>
          <w:b/>
          <w:sz w:val="18"/>
          <w:szCs w:val="18"/>
        </w:rPr>
        <w:t xml:space="preserve">          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>
        <w:rPr>
          <w:rFonts w:hint="eastAsia"/>
          <w:b/>
          <w:sz w:val="18"/>
          <w:szCs w:val="18"/>
        </w:rPr>
        <w:t>甘才军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979"/>
        <w:gridCol w:w="3359"/>
        <w:gridCol w:w="1241"/>
        <w:gridCol w:w="3005"/>
      </w:tblGrid>
      <w:tr w:rsidR="003C6F41" w14:paraId="04BD19C3" w14:textId="77777777" w:rsidTr="003C6F41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1CBF0A32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6DE5A" w14:textId="77777777" w:rsidR="003C6F41" w:rsidRPr="002E7A24" w:rsidRDefault="0034763C" w:rsidP="003E786B">
            <w:pPr>
              <w:rPr>
                <w:b/>
              </w:rPr>
            </w:pPr>
            <w:r w:rsidRPr="0034763C">
              <w:rPr>
                <w:rFonts w:hint="eastAsia"/>
                <w:b/>
              </w:rPr>
              <w:t>实验</w:t>
            </w:r>
            <w:r w:rsidR="003E786B">
              <w:rPr>
                <w:rFonts w:hint="eastAsia"/>
                <w:b/>
              </w:rPr>
              <w:t>2</w:t>
            </w:r>
            <w:r w:rsidR="003E786B" w:rsidRPr="003E786B">
              <w:rPr>
                <w:rFonts w:hint="eastAsia"/>
                <w:b/>
              </w:rPr>
              <w:t>函数及面向对象编程</w:t>
            </w:r>
          </w:p>
        </w:tc>
      </w:tr>
      <w:tr w:rsidR="003C6F41" w14:paraId="43AE4959" w14:textId="77777777" w:rsidTr="003C6F41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6591F301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244ACD" w14:textId="481EE04A" w:rsidR="003C6F41" w:rsidRPr="002F41A8" w:rsidRDefault="005E7D70" w:rsidP="003C1C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56615B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E1B374" w14:textId="1860D148" w:rsidR="003C6F41" w:rsidRPr="00DE137A" w:rsidRDefault="005E7D70" w:rsidP="003C1CD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计算机科学与技术</w:t>
            </w:r>
          </w:p>
        </w:tc>
      </w:tr>
      <w:tr w:rsidR="003C6F41" w14:paraId="4A6E826C" w14:textId="77777777" w:rsidTr="003C6F41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1040BDDE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C09BA8" w14:textId="5BFA8808" w:rsidR="003C6F41" w:rsidRPr="00FD269B" w:rsidRDefault="005E7D70" w:rsidP="003C1CD4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800301338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5E2043BC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D37CFC" w14:textId="4D69D208" w:rsidR="003C6F41" w:rsidRPr="00FD269B" w:rsidRDefault="005E7D70" w:rsidP="003C1CD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于彬磊</w:t>
            </w:r>
          </w:p>
        </w:tc>
      </w:tr>
      <w:tr w:rsidR="003C6F41" w14:paraId="4C41F918" w14:textId="77777777" w:rsidTr="003C6F41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C8E4FE4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9B8B76" w14:textId="360B7DC4" w:rsidR="003C6F41" w:rsidRPr="00FD269B" w:rsidRDefault="005E7D70" w:rsidP="003C1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</w:t>
            </w:r>
            <w:r w:rsidR="003C6F41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  <w:r w:rsidR="003C6F41"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7</w:t>
            </w:r>
            <w:r w:rsidR="003C6F41">
              <w:rPr>
                <w:rFonts w:hint="eastAsia"/>
                <w:b/>
              </w:rPr>
              <w:t>日</w:t>
            </w:r>
          </w:p>
        </w:tc>
      </w:tr>
    </w:tbl>
    <w:p w14:paraId="19FDF5A6" w14:textId="77777777" w:rsidR="0056043E" w:rsidRDefault="0056043E" w:rsidP="0056043E"/>
    <w:p w14:paraId="3EC5924F" w14:textId="77777777" w:rsidR="00910F61" w:rsidRDefault="00910F61" w:rsidP="00910F61">
      <w:pPr>
        <w:pStyle w:val="1"/>
      </w:pPr>
      <w:r>
        <w:rPr>
          <w:rFonts w:hint="eastAsia"/>
        </w:rPr>
        <w:t>实验目的</w:t>
      </w:r>
    </w:p>
    <w:p w14:paraId="3C8AB299" w14:textId="77777777" w:rsidR="007836E4" w:rsidRPr="007836E4" w:rsidRDefault="007836E4" w:rsidP="007836E4">
      <w:pPr>
        <w:pStyle w:val="a0"/>
        <w:ind w:firstLine="420"/>
      </w:pPr>
      <w:r w:rsidRPr="007836E4">
        <w:rPr>
          <w:rFonts w:hint="eastAsia"/>
        </w:rPr>
        <w:t>（</w:t>
      </w:r>
      <w:r w:rsidRPr="007836E4">
        <w:rPr>
          <w:rFonts w:hint="eastAsia"/>
        </w:rPr>
        <w:t>1</w:t>
      </w:r>
      <w:r w:rsidRPr="007836E4">
        <w:rPr>
          <w:rFonts w:hint="eastAsia"/>
        </w:rPr>
        <w:t>）深入理解</w:t>
      </w:r>
      <w:r w:rsidRPr="007836E4">
        <w:rPr>
          <w:rFonts w:hint="eastAsia"/>
        </w:rPr>
        <w:t>Python</w:t>
      </w:r>
      <w:r w:rsidRPr="007836E4">
        <w:rPr>
          <w:rFonts w:hint="eastAsia"/>
        </w:rPr>
        <w:t>标准库函数及其用法；</w:t>
      </w:r>
    </w:p>
    <w:p w14:paraId="2FF25F84" w14:textId="77777777" w:rsidR="007836E4" w:rsidRPr="007836E4" w:rsidRDefault="007836E4" w:rsidP="007836E4">
      <w:pPr>
        <w:pStyle w:val="a0"/>
        <w:ind w:firstLine="420"/>
      </w:pPr>
      <w:r w:rsidRPr="007836E4">
        <w:rPr>
          <w:rFonts w:hint="eastAsia"/>
        </w:rPr>
        <w:t>（</w:t>
      </w:r>
      <w:r w:rsidRPr="007836E4">
        <w:rPr>
          <w:rFonts w:hint="eastAsia"/>
        </w:rPr>
        <w:t>2</w:t>
      </w:r>
      <w:r w:rsidRPr="007836E4">
        <w:rPr>
          <w:rFonts w:hint="eastAsia"/>
        </w:rPr>
        <w:t>）掌握自定义函数的方法；</w:t>
      </w:r>
    </w:p>
    <w:p w14:paraId="00470CD2" w14:textId="77777777" w:rsidR="007836E4" w:rsidRPr="007836E4" w:rsidRDefault="007836E4" w:rsidP="007836E4">
      <w:pPr>
        <w:pStyle w:val="a0"/>
        <w:ind w:firstLine="420"/>
        <w:rPr>
          <w:b/>
          <w:bCs/>
          <w:kern w:val="44"/>
          <w:sz w:val="30"/>
          <w:szCs w:val="30"/>
        </w:rPr>
      </w:pPr>
      <w:r w:rsidRPr="007836E4">
        <w:rPr>
          <w:rFonts w:hint="eastAsia"/>
        </w:rPr>
        <w:t>（</w:t>
      </w:r>
      <w:r w:rsidRPr="007836E4">
        <w:rPr>
          <w:rFonts w:hint="eastAsia"/>
        </w:rPr>
        <w:t>3</w:t>
      </w:r>
      <w:r w:rsidRPr="007836E4">
        <w:rPr>
          <w:rFonts w:hint="eastAsia"/>
        </w:rPr>
        <w:t>）初步学会</w:t>
      </w:r>
      <w:r w:rsidRPr="007836E4">
        <w:rPr>
          <w:rFonts w:hint="eastAsia"/>
        </w:rPr>
        <w:t>Python</w:t>
      </w:r>
      <w:r w:rsidRPr="007836E4">
        <w:rPr>
          <w:rFonts w:hint="eastAsia"/>
        </w:rPr>
        <w:t>面向对象编程。</w:t>
      </w:r>
    </w:p>
    <w:p w14:paraId="40C37ACD" w14:textId="77777777" w:rsidR="00910F61" w:rsidRDefault="00910F61" w:rsidP="007836E4">
      <w:pPr>
        <w:pStyle w:val="1"/>
      </w:pPr>
      <w:r>
        <w:rPr>
          <w:rFonts w:hint="eastAsia"/>
        </w:rPr>
        <w:t>实验内容</w:t>
      </w:r>
      <w:r w:rsidR="001966B9">
        <w:rPr>
          <w:rFonts w:hint="eastAsia"/>
        </w:rPr>
        <w:t>与</w:t>
      </w:r>
      <w:r>
        <w:rPr>
          <w:rFonts w:hint="eastAsia"/>
        </w:rPr>
        <w:t>步骤</w:t>
      </w:r>
    </w:p>
    <w:p w14:paraId="264AF240" w14:textId="77777777" w:rsidR="00FC3832" w:rsidRDefault="00FC3832" w:rsidP="00FC3832">
      <w:pPr>
        <w:ind w:firstLineChars="200" w:firstLine="420"/>
      </w:pPr>
      <w:r>
        <w:rPr>
          <w:rFonts w:hint="eastAsia"/>
        </w:rPr>
        <w:t>请根据</w:t>
      </w:r>
      <w:r>
        <w:rPr>
          <w:rFonts w:hint="eastAsia"/>
        </w:rPr>
        <w:t>educoder</w:t>
      </w:r>
      <w:r>
        <w:rPr>
          <w:rFonts w:hint="eastAsia"/>
        </w:rPr>
        <w:t>教学课堂要求，完成本次实验的实训作业。然后回答以下问题。</w:t>
      </w:r>
    </w:p>
    <w:p w14:paraId="243C5911" w14:textId="77777777" w:rsidR="00BF63FF" w:rsidRDefault="00BF63FF" w:rsidP="00BF63FF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要求（违反要求，视为作弊）：</w:t>
      </w:r>
    </w:p>
    <w:p w14:paraId="3A31B685" w14:textId="77777777" w:rsidR="00BF63FF" w:rsidRDefault="00BF63FF" w:rsidP="00BF63FF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为了能给出截图，请将你编好的代码从</w:t>
      </w:r>
      <w:r>
        <w:t>educoder</w:t>
      </w:r>
      <w:r>
        <w:rPr>
          <w:rFonts w:hint="eastAsia"/>
        </w:rPr>
        <w:t>上复制到你的本地</w:t>
      </w:r>
      <w:r>
        <w:t>python</w:t>
      </w:r>
      <w:r>
        <w:rPr>
          <w:rFonts w:hint="eastAsia"/>
        </w:rPr>
        <w:t>开发环境进行测试。</w:t>
      </w:r>
    </w:p>
    <w:p w14:paraId="2033E1E3" w14:textId="77777777" w:rsidR="00BF63FF" w:rsidRDefault="00BF63FF" w:rsidP="00BF63FF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程序的最后一行，请添加一条语句</w:t>
      </w:r>
      <w:r>
        <w:t>:print(‘</w:t>
      </w:r>
      <w:r>
        <w:rPr>
          <w:rFonts w:hint="eastAsia"/>
        </w:rPr>
        <w:t>本程序由</w:t>
      </w:r>
      <w:r>
        <w:t>XXX:YYY</w:t>
      </w:r>
      <w:r>
        <w:rPr>
          <w:rFonts w:hint="eastAsia"/>
        </w:rPr>
        <w:t>开发</w:t>
      </w:r>
      <w:r>
        <w:t>,</w:t>
      </w:r>
      <w:r>
        <w:rPr>
          <w:rFonts w:hint="eastAsia"/>
        </w:rPr>
        <w:t>完成时间：</w:t>
      </w:r>
      <w:r>
        <w:t>ZZZ),</w:t>
      </w:r>
      <w:r>
        <w:rPr>
          <w:rFonts w:hint="eastAsia"/>
        </w:rPr>
        <w:t>结果截图中要包含该语句的输出</w:t>
      </w:r>
      <w:r w:rsidR="00A1037C">
        <w:t>(XXX,YYY</w:t>
      </w:r>
      <w:r w:rsidR="00A1037C">
        <w:rPr>
          <w:rFonts w:hint="eastAsia"/>
        </w:rPr>
        <w:t>分别为你的学号和姓名</w:t>
      </w:r>
      <w:r w:rsidR="00A1037C">
        <w:t>)</w:t>
      </w:r>
      <w:r>
        <w:rPr>
          <w:rFonts w:hint="eastAsia"/>
        </w:rPr>
        <w:t>。</w:t>
      </w:r>
    </w:p>
    <w:p w14:paraId="016D8594" w14:textId="77777777" w:rsidR="00BF63FF" w:rsidRPr="00BF63FF" w:rsidRDefault="00BF63FF" w:rsidP="00FC3832">
      <w:pPr>
        <w:ind w:firstLineChars="200" w:firstLine="420"/>
      </w:pPr>
    </w:p>
    <w:p w14:paraId="61AA3683" w14:textId="77777777" w:rsidR="00FC3832" w:rsidRDefault="00617B7C" w:rsidP="00617B7C">
      <w:pPr>
        <w:pStyle w:val="ac"/>
        <w:ind w:firstLine="420"/>
      </w:pPr>
      <w:r>
        <w:rPr>
          <w:rFonts w:hint="eastAsia"/>
        </w:rPr>
        <w:t>（1）在本行下给出任务1（第1关）的</w:t>
      </w:r>
      <w:r w:rsidRPr="00535440">
        <w:rPr>
          <w:rFonts w:hint="eastAsia"/>
          <w:u w:val="single"/>
        </w:rPr>
        <w:t>代码截图</w:t>
      </w:r>
      <w:r>
        <w:rPr>
          <w:rFonts w:hint="eastAsia"/>
        </w:rPr>
        <w:t>和在Python环境下</w:t>
      </w:r>
      <w:r w:rsidRPr="00535440">
        <w:rPr>
          <w:rFonts w:hint="eastAsia"/>
          <w:u w:val="single"/>
        </w:rPr>
        <w:t>运行结果截图</w:t>
      </w:r>
      <w:r>
        <w:rPr>
          <w:rFonts w:hint="eastAsia"/>
        </w:rPr>
        <w:t>（测试数据不少于3组）</w:t>
      </w:r>
    </w:p>
    <w:p w14:paraId="59FA1ED3" w14:textId="28AE48CF" w:rsidR="00FC3832" w:rsidRDefault="005E7D70" w:rsidP="00FC3832">
      <w:pPr>
        <w:pStyle w:val="ac"/>
        <w:ind w:firstLine="420"/>
      </w:pPr>
      <w:r w:rsidRPr="005E7D70">
        <w:lastRenderedPageBreak/>
        <w:drawing>
          <wp:inline distT="0" distB="0" distL="0" distR="0" wp14:anchorId="48B20CF0" wp14:editId="789FE201">
            <wp:extent cx="6120130" cy="5133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FE32" w14:textId="4FC3AB91" w:rsidR="005E7D70" w:rsidRDefault="005E7D70" w:rsidP="00FC3832">
      <w:pPr>
        <w:pStyle w:val="ac"/>
        <w:ind w:firstLine="420"/>
      </w:pPr>
    </w:p>
    <w:p w14:paraId="2099A6A1" w14:textId="02E832BD" w:rsidR="005E7D70" w:rsidRDefault="00BE7A0E" w:rsidP="00FC3832">
      <w:pPr>
        <w:pStyle w:val="ac"/>
        <w:ind w:firstLine="420"/>
        <w:rPr>
          <w:rFonts w:hint="eastAsia"/>
        </w:rPr>
      </w:pPr>
      <w:r w:rsidRPr="00BE7A0E">
        <w:drawing>
          <wp:inline distT="0" distB="0" distL="0" distR="0" wp14:anchorId="20EF28A5" wp14:editId="45758BCE">
            <wp:extent cx="6120130" cy="406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64C8" w14:textId="77777777" w:rsidR="00CB6EDA" w:rsidRDefault="00CB6EDA" w:rsidP="00FC3832">
      <w:pPr>
        <w:pStyle w:val="ac"/>
        <w:ind w:firstLine="420"/>
      </w:pPr>
    </w:p>
    <w:p w14:paraId="44904E95" w14:textId="77777777" w:rsidR="00617B7C" w:rsidRDefault="00617B7C" w:rsidP="00617B7C">
      <w:pPr>
        <w:pStyle w:val="ac"/>
        <w:ind w:firstLine="420"/>
      </w:pPr>
      <w:r>
        <w:rPr>
          <w:rFonts w:hint="eastAsia"/>
        </w:rPr>
        <w:t>（2）在本行下给出任务2（第2关）的代码截图和在Python环境下运行结果截图（测试数据不少于</w:t>
      </w:r>
      <w:r>
        <w:rPr>
          <w:rFonts w:hint="eastAsia"/>
        </w:rPr>
        <w:lastRenderedPageBreak/>
        <w:t>3组）</w:t>
      </w:r>
    </w:p>
    <w:p w14:paraId="6F2382C4" w14:textId="7C00673E" w:rsidR="00FC3832" w:rsidRDefault="00EE6238" w:rsidP="00FC3832">
      <w:pPr>
        <w:pStyle w:val="ac"/>
        <w:ind w:firstLine="420"/>
      </w:pPr>
      <w:r w:rsidRPr="00EE6238">
        <w:drawing>
          <wp:inline distT="0" distB="0" distL="0" distR="0" wp14:anchorId="220D9806" wp14:editId="3059B1A2">
            <wp:extent cx="6120130" cy="5123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BC18" w14:textId="438DC740" w:rsidR="00EE6238" w:rsidRDefault="00EE6238" w:rsidP="00FC3832">
      <w:pPr>
        <w:pStyle w:val="ac"/>
        <w:ind w:firstLine="420"/>
      </w:pPr>
    </w:p>
    <w:p w14:paraId="3121B69F" w14:textId="77777777" w:rsidR="00EE6238" w:rsidRDefault="00EE6238" w:rsidP="00FC3832">
      <w:pPr>
        <w:pStyle w:val="ac"/>
        <w:ind w:firstLine="420"/>
        <w:rPr>
          <w:rFonts w:hint="eastAsia"/>
        </w:rPr>
      </w:pPr>
    </w:p>
    <w:p w14:paraId="405C94D6" w14:textId="4213B3D8" w:rsidR="00CB6EDA" w:rsidRPr="00617B7C" w:rsidRDefault="00E04C76" w:rsidP="00FC3832">
      <w:pPr>
        <w:pStyle w:val="ac"/>
        <w:ind w:firstLine="420"/>
      </w:pPr>
      <w:r w:rsidRPr="00E04C76">
        <w:lastRenderedPageBreak/>
        <w:drawing>
          <wp:inline distT="0" distB="0" distL="0" distR="0" wp14:anchorId="08E74FA5" wp14:editId="0DEF2DA3">
            <wp:extent cx="6120130" cy="4538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A47E" w14:textId="77777777" w:rsidR="00FC3832" w:rsidRPr="00617B7C" w:rsidRDefault="00FC3832" w:rsidP="00FC3832">
      <w:pPr>
        <w:pStyle w:val="ac"/>
        <w:ind w:firstLine="420"/>
      </w:pPr>
    </w:p>
    <w:p w14:paraId="71A14BF0" w14:textId="77777777" w:rsidR="001D7DD4" w:rsidRPr="00617B7C" w:rsidRDefault="001D7DD4" w:rsidP="00FC3832">
      <w:pPr>
        <w:pStyle w:val="ac"/>
        <w:ind w:firstLine="420"/>
      </w:pPr>
    </w:p>
    <w:p w14:paraId="53EB320B" w14:textId="77777777" w:rsidR="00FC3832" w:rsidRDefault="00FC3832" w:rsidP="001D7DD4">
      <w:pPr>
        <w:pStyle w:val="1"/>
      </w:pPr>
      <w:r>
        <w:rPr>
          <w:rFonts w:hint="eastAsia"/>
        </w:rPr>
        <w:t>实验小结</w:t>
      </w:r>
    </w:p>
    <w:p w14:paraId="00EBB394" w14:textId="77777777" w:rsidR="00FC3832" w:rsidRDefault="00FC3832" w:rsidP="00FC3832">
      <w:pPr>
        <w:rPr>
          <w:noProof/>
        </w:rPr>
      </w:pPr>
      <w:r>
        <w:rPr>
          <w:rFonts w:hint="eastAsia"/>
          <w:noProof/>
        </w:rPr>
        <w:t>请对你在此次实验中遇到的问题及解决方法进行归纳总结（按序号一一列出来）。</w:t>
      </w:r>
    </w:p>
    <w:p w14:paraId="6D54F799" w14:textId="5488B3AB" w:rsidR="002F684B" w:rsidRDefault="00E04C76" w:rsidP="00E04C76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函数参数自定义问题。忘记函数默认参数书写方式，错误的从重载角度处理。最后查文档解决。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参数可以通过在函数定义传参时用等式默认。</w:t>
      </w:r>
    </w:p>
    <w:p w14:paraId="62C90319" w14:textId="0CCC92A6" w:rsidR="00E04C76" w:rsidRPr="0015109F" w:rsidRDefault="00E04C76" w:rsidP="00E04C76">
      <w:pPr>
        <w:pStyle w:val="a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复数格式化问题</w:t>
      </w:r>
      <w:r>
        <w:rPr>
          <w:rFonts w:hint="eastAsia"/>
        </w:rPr>
        <w:t>.</w:t>
      </w:r>
      <w:r>
        <w:rPr>
          <w:rFonts w:hint="eastAsia"/>
        </w:rPr>
        <w:t>不晓得如何保留小数相关问题，通过查询文档，利用</w:t>
      </w:r>
      <w:r>
        <w:rPr>
          <w:rFonts w:hint="eastAsia"/>
        </w:rPr>
        <w:t>format</w:t>
      </w:r>
      <w:r>
        <w:rPr>
          <w:rFonts w:hint="eastAsia"/>
        </w:rPr>
        <w:t>函数得以解决。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对于数据的输出处理可以通过</w:t>
      </w:r>
      <w:r>
        <w:rPr>
          <w:rFonts w:hint="eastAsia"/>
        </w:rPr>
        <w:t>format</w:t>
      </w:r>
      <w:r>
        <w:rPr>
          <w:rFonts w:hint="eastAsia"/>
        </w:rPr>
        <w:t>进行格式化处理</w:t>
      </w:r>
      <w:r>
        <w:rPr>
          <w:rFonts w:hint="eastAsia"/>
        </w:rPr>
        <w:t>.</w:t>
      </w:r>
    </w:p>
    <w:sectPr w:rsidR="00E04C76" w:rsidRPr="0015109F" w:rsidSect="001F371C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992C0" w14:textId="77777777" w:rsidR="00B92983" w:rsidRDefault="00B92983" w:rsidP="00C47047">
      <w:pPr>
        <w:ind w:firstLine="420"/>
      </w:pPr>
      <w:r>
        <w:separator/>
      </w:r>
    </w:p>
  </w:endnote>
  <w:endnote w:type="continuationSeparator" w:id="0">
    <w:p w14:paraId="0D76F7A9" w14:textId="77777777" w:rsidR="00B92983" w:rsidRDefault="00B92983" w:rsidP="00C4704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E54AB" w14:textId="77777777" w:rsidR="00B92983" w:rsidRDefault="00B92983" w:rsidP="00C47047">
      <w:pPr>
        <w:ind w:firstLine="420"/>
      </w:pPr>
      <w:r>
        <w:separator/>
      </w:r>
    </w:p>
  </w:footnote>
  <w:footnote w:type="continuationSeparator" w:id="0">
    <w:p w14:paraId="786D5FFF" w14:textId="77777777" w:rsidR="00B92983" w:rsidRDefault="00B92983" w:rsidP="00C47047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6CA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" w15:restartNumberingAfterBreak="0">
    <w:nsid w:val="17C46FA4"/>
    <w:multiLevelType w:val="hybridMultilevel"/>
    <w:tmpl w:val="589E1C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F434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" w15:restartNumberingAfterBreak="0">
    <w:nsid w:val="1B6105DC"/>
    <w:multiLevelType w:val="hybridMultilevel"/>
    <w:tmpl w:val="A18CE14C"/>
    <w:lvl w:ilvl="0" w:tplc="46F0F7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95012A"/>
    <w:multiLevelType w:val="hybridMultilevel"/>
    <w:tmpl w:val="67C0A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2357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2E9B39D4"/>
    <w:multiLevelType w:val="multilevel"/>
    <w:tmpl w:val="A92464D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FD966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3C664FAA"/>
    <w:multiLevelType w:val="multilevel"/>
    <w:tmpl w:val="04F445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D6149A4"/>
    <w:multiLevelType w:val="multilevel"/>
    <w:tmpl w:val="15D86C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1684684"/>
    <w:multiLevelType w:val="multilevel"/>
    <w:tmpl w:val="0AB89C7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5E843E75"/>
    <w:multiLevelType w:val="multilevel"/>
    <w:tmpl w:val="D2B29E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pStyle w:val="4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636F63B5"/>
    <w:multiLevelType w:val="multilevel"/>
    <w:tmpl w:val="A1D2A5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72685130"/>
    <w:multiLevelType w:val="multilevel"/>
    <w:tmpl w:val="E436963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72FC0268"/>
    <w:multiLevelType w:val="multilevel"/>
    <w:tmpl w:val="665646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14"/>
  </w:num>
  <w:num w:numId="13">
    <w:abstractNumId w:val="1"/>
  </w:num>
  <w:num w:numId="14">
    <w:abstractNumId w:val="9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B77"/>
    <w:rsid w:val="000073DF"/>
    <w:rsid w:val="0001475D"/>
    <w:rsid w:val="00033B73"/>
    <w:rsid w:val="00054C98"/>
    <w:rsid w:val="00061FB3"/>
    <w:rsid w:val="00063970"/>
    <w:rsid w:val="00090F59"/>
    <w:rsid w:val="000C4DE4"/>
    <w:rsid w:val="0012389C"/>
    <w:rsid w:val="00127AF3"/>
    <w:rsid w:val="0015109F"/>
    <w:rsid w:val="00155C3B"/>
    <w:rsid w:val="00185350"/>
    <w:rsid w:val="00195C6F"/>
    <w:rsid w:val="001966B9"/>
    <w:rsid w:val="001A4092"/>
    <w:rsid w:val="001B4EB6"/>
    <w:rsid w:val="001B71F5"/>
    <w:rsid w:val="001C2D4B"/>
    <w:rsid w:val="001D7DD4"/>
    <w:rsid w:val="001E06A4"/>
    <w:rsid w:val="001E3998"/>
    <w:rsid w:val="001E6D75"/>
    <w:rsid w:val="001F371C"/>
    <w:rsid w:val="0026240C"/>
    <w:rsid w:val="00283EF0"/>
    <w:rsid w:val="00293B1E"/>
    <w:rsid w:val="002B1850"/>
    <w:rsid w:val="002E24FA"/>
    <w:rsid w:val="002E5912"/>
    <w:rsid w:val="002F5FDB"/>
    <w:rsid w:val="002F684B"/>
    <w:rsid w:val="00334335"/>
    <w:rsid w:val="00336882"/>
    <w:rsid w:val="0034763C"/>
    <w:rsid w:val="00351F16"/>
    <w:rsid w:val="00356436"/>
    <w:rsid w:val="0036030D"/>
    <w:rsid w:val="00362F35"/>
    <w:rsid w:val="00364ADE"/>
    <w:rsid w:val="00380DF2"/>
    <w:rsid w:val="003A5B9C"/>
    <w:rsid w:val="003A6953"/>
    <w:rsid w:val="003C6F41"/>
    <w:rsid w:val="003E786B"/>
    <w:rsid w:val="00407727"/>
    <w:rsid w:val="004145CC"/>
    <w:rsid w:val="004258D2"/>
    <w:rsid w:val="00430125"/>
    <w:rsid w:val="004415A9"/>
    <w:rsid w:val="00463B34"/>
    <w:rsid w:val="004811D7"/>
    <w:rsid w:val="00491BBC"/>
    <w:rsid w:val="004C2412"/>
    <w:rsid w:val="00533FE6"/>
    <w:rsid w:val="00535440"/>
    <w:rsid w:val="00535D74"/>
    <w:rsid w:val="0053616E"/>
    <w:rsid w:val="00556B83"/>
    <w:rsid w:val="0056043E"/>
    <w:rsid w:val="00561E68"/>
    <w:rsid w:val="00561F5F"/>
    <w:rsid w:val="005A6092"/>
    <w:rsid w:val="005E05E3"/>
    <w:rsid w:val="005E2B3D"/>
    <w:rsid w:val="005E403A"/>
    <w:rsid w:val="005E7D70"/>
    <w:rsid w:val="006038A7"/>
    <w:rsid w:val="00610AA0"/>
    <w:rsid w:val="00617B7C"/>
    <w:rsid w:val="0063784F"/>
    <w:rsid w:val="006452E6"/>
    <w:rsid w:val="0066400C"/>
    <w:rsid w:val="0067091B"/>
    <w:rsid w:val="00697211"/>
    <w:rsid w:val="006C075F"/>
    <w:rsid w:val="006E2FA4"/>
    <w:rsid w:val="006E6585"/>
    <w:rsid w:val="006F12D9"/>
    <w:rsid w:val="00706A19"/>
    <w:rsid w:val="00742CA0"/>
    <w:rsid w:val="00747171"/>
    <w:rsid w:val="007553D9"/>
    <w:rsid w:val="00766BC4"/>
    <w:rsid w:val="007772CC"/>
    <w:rsid w:val="0078235D"/>
    <w:rsid w:val="007836E4"/>
    <w:rsid w:val="007A712C"/>
    <w:rsid w:val="007B6BF8"/>
    <w:rsid w:val="007D5EF5"/>
    <w:rsid w:val="007F754F"/>
    <w:rsid w:val="007F75B5"/>
    <w:rsid w:val="00802B77"/>
    <w:rsid w:val="008034B0"/>
    <w:rsid w:val="0080402C"/>
    <w:rsid w:val="008101DF"/>
    <w:rsid w:val="00822B3A"/>
    <w:rsid w:val="008346A7"/>
    <w:rsid w:val="0083554E"/>
    <w:rsid w:val="00843FE9"/>
    <w:rsid w:val="00845BC7"/>
    <w:rsid w:val="008565AA"/>
    <w:rsid w:val="008628F3"/>
    <w:rsid w:val="00877FCD"/>
    <w:rsid w:val="008A0807"/>
    <w:rsid w:val="008A59DD"/>
    <w:rsid w:val="008E77EE"/>
    <w:rsid w:val="009066C4"/>
    <w:rsid w:val="00910F61"/>
    <w:rsid w:val="009242F4"/>
    <w:rsid w:val="00926047"/>
    <w:rsid w:val="00926F7A"/>
    <w:rsid w:val="0093192C"/>
    <w:rsid w:val="00943443"/>
    <w:rsid w:val="00995141"/>
    <w:rsid w:val="009A245E"/>
    <w:rsid w:val="009B1CC2"/>
    <w:rsid w:val="009B7449"/>
    <w:rsid w:val="009C2030"/>
    <w:rsid w:val="009E4EFD"/>
    <w:rsid w:val="009F1E60"/>
    <w:rsid w:val="009F2675"/>
    <w:rsid w:val="00A06CDA"/>
    <w:rsid w:val="00A07448"/>
    <w:rsid w:val="00A1037C"/>
    <w:rsid w:val="00A11A94"/>
    <w:rsid w:val="00A13E1B"/>
    <w:rsid w:val="00A2405C"/>
    <w:rsid w:val="00A431BB"/>
    <w:rsid w:val="00A80E2F"/>
    <w:rsid w:val="00A824CC"/>
    <w:rsid w:val="00A9015C"/>
    <w:rsid w:val="00A944D6"/>
    <w:rsid w:val="00AB213B"/>
    <w:rsid w:val="00AD62BD"/>
    <w:rsid w:val="00AE67BD"/>
    <w:rsid w:val="00B01A1D"/>
    <w:rsid w:val="00B074C3"/>
    <w:rsid w:val="00B66681"/>
    <w:rsid w:val="00B66EF4"/>
    <w:rsid w:val="00B92983"/>
    <w:rsid w:val="00BC29B7"/>
    <w:rsid w:val="00BE7A0E"/>
    <w:rsid w:val="00BF63FF"/>
    <w:rsid w:val="00C06070"/>
    <w:rsid w:val="00C10C41"/>
    <w:rsid w:val="00C2496F"/>
    <w:rsid w:val="00C30B26"/>
    <w:rsid w:val="00C46E93"/>
    <w:rsid w:val="00C47047"/>
    <w:rsid w:val="00C47E16"/>
    <w:rsid w:val="00C551E3"/>
    <w:rsid w:val="00C5734C"/>
    <w:rsid w:val="00C67BBC"/>
    <w:rsid w:val="00C7678B"/>
    <w:rsid w:val="00CA6B28"/>
    <w:rsid w:val="00CB27D1"/>
    <w:rsid w:val="00CB6EDA"/>
    <w:rsid w:val="00CC6EEB"/>
    <w:rsid w:val="00CC74E0"/>
    <w:rsid w:val="00CD082A"/>
    <w:rsid w:val="00D2544E"/>
    <w:rsid w:val="00D35141"/>
    <w:rsid w:val="00D41735"/>
    <w:rsid w:val="00D417DA"/>
    <w:rsid w:val="00D44C12"/>
    <w:rsid w:val="00D669A3"/>
    <w:rsid w:val="00D67BBB"/>
    <w:rsid w:val="00D71A3D"/>
    <w:rsid w:val="00D722B9"/>
    <w:rsid w:val="00DB0CAF"/>
    <w:rsid w:val="00DC61C3"/>
    <w:rsid w:val="00DE063C"/>
    <w:rsid w:val="00DF4792"/>
    <w:rsid w:val="00E04C76"/>
    <w:rsid w:val="00E11098"/>
    <w:rsid w:val="00E40B86"/>
    <w:rsid w:val="00E45A2E"/>
    <w:rsid w:val="00E628CB"/>
    <w:rsid w:val="00E81466"/>
    <w:rsid w:val="00EB0C53"/>
    <w:rsid w:val="00EB4756"/>
    <w:rsid w:val="00EE31F5"/>
    <w:rsid w:val="00EE6238"/>
    <w:rsid w:val="00EE6E9B"/>
    <w:rsid w:val="00EF71CF"/>
    <w:rsid w:val="00F00F50"/>
    <w:rsid w:val="00F14C75"/>
    <w:rsid w:val="00F32D4F"/>
    <w:rsid w:val="00F45B28"/>
    <w:rsid w:val="00F63E03"/>
    <w:rsid w:val="00F76E7C"/>
    <w:rsid w:val="00FB545F"/>
    <w:rsid w:val="00FC0392"/>
    <w:rsid w:val="00FC3832"/>
    <w:rsid w:val="00FE457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22EDB"/>
  <w15:docId w15:val="{B73EE2B1-19F5-4F08-A733-C1AFEC52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1C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1E06A4"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qFormat/>
    <w:rsid w:val="001E06A4"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qFormat/>
    <w:rsid w:val="001E06A4"/>
    <w:pPr>
      <w:keepNext/>
      <w:keepLines/>
      <w:numPr>
        <w:ilvl w:val="2"/>
        <w:numId w:val="1"/>
      </w:numPr>
      <w:outlineLvl w:val="2"/>
    </w:pPr>
    <w:rPr>
      <w:b/>
      <w:bCs/>
      <w:sz w:val="24"/>
    </w:rPr>
  </w:style>
  <w:style w:type="paragraph" w:styleId="4">
    <w:name w:val="heading 4"/>
    <w:basedOn w:val="a"/>
    <w:next w:val="a0"/>
    <w:qFormat/>
    <w:rsid w:val="001E06A4"/>
    <w:pPr>
      <w:keepNext/>
      <w:keepLines/>
      <w:numPr>
        <w:ilvl w:val="3"/>
        <w:numId w:val="1"/>
      </w:numPr>
      <w:outlineLvl w:val="3"/>
    </w:pPr>
    <w:rPr>
      <w:rFonts w:ascii="黑体" w:eastAsia="黑体" w:hAnsi="Arial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qFormat/>
    <w:rsid w:val="006038A7"/>
    <w:rPr>
      <w:rFonts w:ascii="Arial" w:eastAsia="黑体" w:hAnsi="Arial" w:cs="Arial"/>
      <w:sz w:val="20"/>
      <w:szCs w:val="20"/>
    </w:rPr>
  </w:style>
  <w:style w:type="paragraph" w:styleId="a5">
    <w:name w:val="footnote text"/>
    <w:basedOn w:val="a"/>
    <w:semiHidden/>
    <w:rsid w:val="00C47047"/>
    <w:pPr>
      <w:snapToGrid w:val="0"/>
      <w:jc w:val="left"/>
    </w:pPr>
    <w:rPr>
      <w:sz w:val="18"/>
      <w:szCs w:val="18"/>
    </w:rPr>
  </w:style>
  <w:style w:type="character" w:styleId="a6">
    <w:name w:val="footnote reference"/>
    <w:semiHidden/>
    <w:rsid w:val="00C47047"/>
    <w:rPr>
      <w:vertAlign w:val="superscript"/>
    </w:rPr>
  </w:style>
  <w:style w:type="paragraph" w:styleId="HTML">
    <w:name w:val="HTML Preformatted"/>
    <w:basedOn w:val="a"/>
    <w:rsid w:val="00FB5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文章正文"/>
    <w:basedOn w:val="a"/>
    <w:rsid w:val="009B1CC2"/>
    <w:pPr>
      <w:ind w:firstLineChars="200" w:firstLine="200"/>
    </w:pPr>
    <w:rPr>
      <w:szCs w:val="21"/>
    </w:rPr>
  </w:style>
  <w:style w:type="paragraph" w:customStyle="1" w:styleId="a7">
    <w:name w:val="文章标题"/>
    <w:basedOn w:val="a"/>
    <w:next w:val="a0"/>
    <w:rsid w:val="001E06A4"/>
    <w:pPr>
      <w:jc w:val="center"/>
    </w:pPr>
    <w:rPr>
      <w:b/>
      <w:sz w:val="30"/>
      <w:szCs w:val="30"/>
    </w:rPr>
  </w:style>
  <w:style w:type="paragraph" w:customStyle="1" w:styleId="a8">
    <w:name w:val="程序代码"/>
    <w:basedOn w:val="a0"/>
    <w:rsid w:val="00A824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 w:firstLineChars="0" w:firstLine="0"/>
    </w:pPr>
  </w:style>
  <w:style w:type="paragraph" w:customStyle="1" w:styleId="a9">
    <w:name w:val="居中图片"/>
    <w:basedOn w:val="a"/>
    <w:qFormat/>
    <w:rsid w:val="00334335"/>
    <w:pPr>
      <w:jc w:val="center"/>
    </w:pPr>
  </w:style>
  <w:style w:type="paragraph" w:styleId="aa">
    <w:name w:val="Balloon Text"/>
    <w:basedOn w:val="a"/>
    <w:link w:val="ab"/>
    <w:rsid w:val="008565AA"/>
    <w:rPr>
      <w:sz w:val="18"/>
      <w:szCs w:val="18"/>
    </w:rPr>
  </w:style>
  <w:style w:type="character" w:customStyle="1" w:styleId="ab">
    <w:name w:val="批注框文本 字符"/>
    <w:basedOn w:val="a1"/>
    <w:link w:val="aa"/>
    <w:rsid w:val="008565AA"/>
    <w:rPr>
      <w:kern w:val="2"/>
      <w:sz w:val="18"/>
      <w:szCs w:val="18"/>
    </w:rPr>
  </w:style>
  <w:style w:type="paragraph" w:styleId="ac">
    <w:name w:val="Plain Text"/>
    <w:basedOn w:val="a"/>
    <w:link w:val="ad"/>
    <w:rsid w:val="00FC3832"/>
    <w:rPr>
      <w:rFonts w:ascii="宋体" w:hAnsi="Courier New" w:cs="Courier New"/>
      <w:szCs w:val="21"/>
    </w:rPr>
  </w:style>
  <w:style w:type="character" w:customStyle="1" w:styleId="ad">
    <w:name w:val="纯文本 字符"/>
    <w:basedOn w:val="a1"/>
    <w:link w:val="ac"/>
    <w:rsid w:val="00FC3832"/>
    <w:rPr>
      <w:rFonts w:ascii="宋体" w:hAnsi="Courier New" w:cs="Courier New"/>
      <w:kern w:val="2"/>
      <w:sz w:val="21"/>
      <w:szCs w:val="21"/>
    </w:rPr>
  </w:style>
  <w:style w:type="paragraph" w:styleId="ae">
    <w:name w:val="List Paragraph"/>
    <w:basedOn w:val="a"/>
    <w:uiPriority w:val="34"/>
    <w:qFormat/>
    <w:rsid w:val="00BF6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ference_db\&#23398;&#26415;&#25991;&#29486;\&#19979;&#36733;&#35770;&#25991;\&#31508;&#3576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</Template>
  <TotalTime>105</TotalTime>
  <Pages>4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yu bl</cp:lastModifiedBy>
  <cp:revision>62</cp:revision>
  <dcterms:created xsi:type="dcterms:W3CDTF">2020-03-22T08:57:00Z</dcterms:created>
  <dcterms:modified xsi:type="dcterms:W3CDTF">2021-03-26T20:59:00Z</dcterms:modified>
</cp:coreProperties>
</file>