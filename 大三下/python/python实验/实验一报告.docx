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729C" w14:textId="77777777" w:rsidR="0056043E" w:rsidRPr="002F41A8" w:rsidRDefault="0056043E" w:rsidP="0056043E">
      <w:pPr>
        <w:jc w:val="center"/>
        <w:rPr>
          <w:sz w:val="32"/>
          <w:szCs w:val="32"/>
        </w:rPr>
      </w:pPr>
      <w:r w:rsidRPr="002F41A8">
        <w:rPr>
          <w:rFonts w:hint="eastAsia"/>
          <w:sz w:val="32"/>
          <w:szCs w:val="32"/>
        </w:rPr>
        <w:t>桂林电子科技大学</w:t>
      </w:r>
      <w:r w:rsidRPr="002F41A8"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</w:rPr>
        <w:t>9</w:t>
      </w:r>
      <w:r w:rsidRPr="002F41A8">
        <w:rPr>
          <w:rFonts w:hint="eastAsia"/>
          <w:sz w:val="32"/>
          <w:szCs w:val="32"/>
        </w:rPr>
        <w:t>-20</w:t>
      </w:r>
      <w:r>
        <w:rPr>
          <w:rFonts w:hint="eastAsia"/>
          <w:sz w:val="32"/>
          <w:szCs w:val="32"/>
        </w:rPr>
        <w:t>20</w:t>
      </w:r>
      <w:r w:rsidRPr="002F41A8">
        <w:rPr>
          <w:rFonts w:hint="eastAsia"/>
          <w:sz w:val="32"/>
          <w:szCs w:val="32"/>
        </w:rPr>
        <w:t>学年</w:t>
      </w:r>
      <w:r>
        <w:rPr>
          <w:rFonts w:hint="eastAsia"/>
          <w:sz w:val="32"/>
          <w:szCs w:val="32"/>
        </w:rPr>
        <w:t xml:space="preserve"> </w:t>
      </w:r>
      <w:r w:rsidRPr="002F41A8"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2</w:t>
      </w:r>
      <w:r w:rsidRPr="002F41A8">
        <w:rPr>
          <w:rFonts w:hint="eastAsia"/>
          <w:sz w:val="32"/>
          <w:szCs w:val="32"/>
        </w:rPr>
        <w:t>学期</w:t>
      </w:r>
    </w:p>
    <w:p w14:paraId="1A119813" w14:textId="77777777" w:rsidR="0056043E" w:rsidRDefault="0056043E" w:rsidP="0056043E">
      <w:pPr>
        <w:jc w:val="center"/>
        <w:rPr>
          <w:b/>
          <w:sz w:val="44"/>
          <w:szCs w:val="44"/>
        </w:rPr>
      </w:pPr>
      <w:r w:rsidRPr="00C73197">
        <w:rPr>
          <w:rFonts w:hint="eastAsia"/>
          <w:b/>
          <w:sz w:val="44"/>
          <w:szCs w:val="44"/>
          <w:u w:val="single"/>
        </w:rPr>
        <w:t xml:space="preserve"> </w:t>
      </w:r>
      <w:r w:rsidR="00380DF2">
        <w:rPr>
          <w:rFonts w:hint="eastAsia"/>
          <w:b/>
          <w:sz w:val="44"/>
          <w:szCs w:val="44"/>
          <w:u w:val="single"/>
        </w:rPr>
        <w:t>Python</w:t>
      </w:r>
      <w:r w:rsidR="00380DF2">
        <w:rPr>
          <w:rFonts w:hint="eastAsia"/>
          <w:b/>
          <w:sz w:val="44"/>
          <w:szCs w:val="44"/>
          <w:u w:val="single"/>
        </w:rPr>
        <w:t>编程</w:t>
      </w:r>
      <w:r w:rsidRPr="00C73197">
        <w:rPr>
          <w:rFonts w:hint="eastAsia"/>
          <w:b/>
          <w:sz w:val="44"/>
          <w:szCs w:val="44"/>
          <w:u w:val="single"/>
        </w:rPr>
        <w:t xml:space="preserve"> </w:t>
      </w:r>
      <w:r w:rsidRPr="00C73197">
        <w:rPr>
          <w:rFonts w:hint="eastAsia"/>
          <w:b/>
          <w:sz w:val="44"/>
          <w:szCs w:val="44"/>
        </w:rPr>
        <w:t xml:space="preserve"> </w:t>
      </w:r>
      <w:r w:rsidRPr="00C73197">
        <w:rPr>
          <w:rFonts w:hint="eastAsia"/>
          <w:b/>
          <w:sz w:val="44"/>
          <w:szCs w:val="44"/>
        </w:rPr>
        <w:t>实验报告</w:t>
      </w:r>
    </w:p>
    <w:p w14:paraId="3003DCBB" w14:textId="77777777" w:rsidR="0056043E" w:rsidRPr="00207823" w:rsidRDefault="0056043E" w:rsidP="0056043E">
      <w:pPr>
        <w:jc w:val="center"/>
        <w:rPr>
          <w:b/>
          <w:sz w:val="18"/>
          <w:szCs w:val="18"/>
        </w:rPr>
      </w:pPr>
      <w:r w:rsidRPr="00207823">
        <w:rPr>
          <w:rFonts w:hint="eastAsia"/>
          <w:b/>
          <w:sz w:val="18"/>
          <w:szCs w:val="18"/>
        </w:rPr>
        <w:t>课号：</w:t>
      </w:r>
      <w:r>
        <w:rPr>
          <w:rFonts w:hint="eastAsia"/>
          <w:b/>
          <w:sz w:val="18"/>
          <w:szCs w:val="18"/>
        </w:rPr>
        <w:t xml:space="preserve"> </w:t>
      </w:r>
      <w:r w:rsidR="005E2B3D" w:rsidRPr="005E2B3D">
        <w:rPr>
          <w:b/>
          <w:sz w:val="18"/>
          <w:szCs w:val="18"/>
        </w:rPr>
        <w:t>1920825</w:t>
      </w:r>
      <w:r>
        <w:rPr>
          <w:rFonts w:hint="eastAsia"/>
          <w:b/>
          <w:sz w:val="18"/>
          <w:szCs w:val="18"/>
        </w:rPr>
        <w:t xml:space="preserve">            </w:t>
      </w:r>
      <w:r w:rsidRPr="00207823">
        <w:rPr>
          <w:rFonts w:hint="eastAsia"/>
          <w:b/>
          <w:sz w:val="18"/>
          <w:szCs w:val="18"/>
        </w:rPr>
        <w:t xml:space="preserve">  </w:t>
      </w:r>
      <w:r w:rsidRPr="00207823">
        <w:rPr>
          <w:rFonts w:hint="eastAsia"/>
          <w:b/>
          <w:sz w:val="18"/>
          <w:szCs w:val="18"/>
        </w:rPr>
        <w:t>任课老师：</w:t>
      </w:r>
      <w:proofErr w:type="gramStart"/>
      <w:r>
        <w:rPr>
          <w:rFonts w:hint="eastAsia"/>
          <w:b/>
          <w:sz w:val="18"/>
          <w:szCs w:val="18"/>
        </w:rPr>
        <w:t>甘才军</w:t>
      </w:r>
      <w:proofErr w:type="gramEnd"/>
    </w:p>
    <w:tbl>
      <w:tblPr>
        <w:tblW w:w="4863" w:type="pct"/>
        <w:jc w:val="center"/>
        <w:tblLook w:val="01E0" w:firstRow="1" w:lastRow="1" w:firstColumn="1" w:lastColumn="1" w:noHBand="0" w:noVBand="0"/>
      </w:tblPr>
      <w:tblGrid>
        <w:gridCol w:w="1979"/>
        <w:gridCol w:w="3359"/>
        <w:gridCol w:w="1241"/>
        <w:gridCol w:w="3005"/>
      </w:tblGrid>
      <w:tr w:rsidR="003C6F41" w14:paraId="4F80AB65" w14:textId="77777777" w:rsidTr="003C6F41">
        <w:trPr>
          <w:trHeight w:val="457"/>
          <w:jc w:val="center"/>
        </w:trPr>
        <w:tc>
          <w:tcPr>
            <w:tcW w:w="1712" w:type="dxa"/>
            <w:shd w:val="clear" w:color="auto" w:fill="auto"/>
            <w:vAlign w:val="center"/>
          </w:tcPr>
          <w:p w14:paraId="1F37C4E2" w14:textId="77777777" w:rsidR="003C6F41" w:rsidRDefault="003C6F41" w:rsidP="003C1CD4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57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88C880" w14:textId="77777777" w:rsidR="003C6F41" w:rsidRPr="002E7A24" w:rsidRDefault="0034763C" w:rsidP="00E81466">
            <w:pPr>
              <w:rPr>
                <w:b/>
              </w:rPr>
            </w:pPr>
            <w:r w:rsidRPr="0034763C">
              <w:rPr>
                <w:rFonts w:hint="eastAsia"/>
                <w:b/>
              </w:rPr>
              <w:t>实验</w:t>
            </w:r>
            <w:r w:rsidRPr="0034763C">
              <w:rPr>
                <w:rFonts w:hint="eastAsia"/>
                <w:b/>
              </w:rPr>
              <w:t xml:space="preserve">1 </w:t>
            </w:r>
            <w:r w:rsidRPr="0034763C">
              <w:rPr>
                <w:rFonts w:hint="eastAsia"/>
                <w:b/>
              </w:rPr>
              <w:t>开发环境与编程基础</w:t>
            </w:r>
          </w:p>
        </w:tc>
      </w:tr>
      <w:tr w:rsidR="003C6F41" w14:paraId="40C3D9CC" w14:textId="77777777" w:rsidTr="003C6F41">
        <w:trPr>
          <w:trHeight w:val="477"/>
          <w:jc w:val="center"/>
        </w:trPr>
        <w:tc>
          <w:tcPr>
            <w:tcW w:w="1712" w:type="dxa"/>
            <w:shd w:val="clear" w:color="auto" w:fill="auto"/>
            <w:vAlign w:val="center"/>
          </w:tcPr>
          <w:p w14:paraId="163C13D1" w14:textId="77777777" w:rsidR="003C6F41" w:rsidRDefault="003C6F41" w:rsidP="003C1CD4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D0EF67" w14:textId="2E828A7E" w:rsidR="003C6F41" w:rsidRPr="002F41A8" w:rsidRDefault="00F164EC" w:rsidP="003C1CD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计算机与信息安全学院</w:t>
            </w:r>
          </w:p>
        </w:tc>
        <w:tc>
          <w:tcPr>
            <w:tcW w:w="107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7CF7EA" w14:textId="77777777" w:rsidR="003C6F41" w:rsidRDefault="003C6F41" w:rsidP="003C1CD4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5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3FC05E" w14:textId="1A47F86D" w:rsidR="003C6F41" w:rsidRPr="00DE137A" w:rsidRDefault="00F164EC" w:rsidP="003C1CD4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计算机科学与技术</w:t>
            </w:r>
          </w:p>
        </w:tc>
      </w:tr>
      <w:tr w:rsidR="003C6F41" w14:paraId="38405B64" w14:textId="77777777" w:rsidTr="003C6F41">
        <w:trPr>
          <w:trHeight w:val="469"/>
          <w:jc w:val="center"/>
        </w:trPr>
        <w:tc>
          <w:tcPr>
            <w:tcW w:w="1712" w:type="dxa"/>
            <w:shd w:val="clear" w:color="auto" w:fill="auto"/>
            <w:vAlign w:val="center"/>
          </w:tcPr>
          <w:p w14:paraId="3487467E" w14:textId="77777777" w:rsidR="003C6F41" w:rsidRDefault="003C6F41" w:rsidP="003C1CD4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A83261" w14:textId="529C017F" w:rsidR="003C6F41" w:rsidRPr="00FD269B" w:rsidRDefault="003C6F41" w:rsidP="003C1CD4">
            <w:pPr>
              <w:rPr>
                <w:rFonts w:hint="eastAsia"/>
                <w:b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14:paraId="03A18E94" w14:textId="77777777" w:rsidR="003C6F41" w:rsidRDefault="003C6F41" w:rsidP="003C1CD4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5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E78759" w14:textId="6BB0CBB4" w:rsidR="003C6F41" w:rsidRPr="00FD269B" w:rsidRDefault="003C6F41" w:rsidP="003C1CD4">
            <w:pPr>
              <w:jc w:val="left"/>
              <w:rPr>
                <w:b/>
              </w:rPr>
            </w:pPr>
          </w:p>
        </w:tc>
      </w:tr>
      <w:tr w:rsidR="003C6F41" w14:paraId="7D1B7AA5" w14:textId="77777777" w:rsidTr="003C6F41">
        <w:trPr>
          <w:trHeight w:val="468"/>
          <w:jc w:val="center"/>
        </w:trPr>
        <w:tc>
          <w:tcPr>
            <w:tcW w:w="171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7FEE10D" w14:textId="77777777" w:rsidR="003C6F41" w:rsidRDefault="003C6F41" w:rsidP="003C1CD4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6577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80C5B68" w14:textId="35739F02" w:rsidR="003C6F41" w:rsidRPr="00FD269B" w:rsidRDefault="00F164EC" w:rsidP="003C1C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</w:t>
            </w:r>
            <w:r w:rsidR="003C6F41"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3</w:t>
            </w:r>
            <w:r w:rsidR="003C6F41"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</w:t>
            </w:r>
            <w:r w:rsidR="003C6F41">
              <w:rPr>
                <w:rFonts w:hint="eastAsia"/>
                <w:b/>
              </w:rPr>
              <w:t>日</w:t>
            </w:r>
          </w:p>
        </w:tc>
      </w:tr>
    </w:tbl>
    <w:p w14:paraId="223D124A" w14:textId="77777777" w:rsidR="0056043E" w:rsidRDefault="0056043E" w:rsidP="0056043E"/>
    <w:p w14:paraId="1BF36E96" w14:textId="77777777" w:rsidR="00910F61" w:rsidRDefault="00910F61" w:rsidP="00910F61">
      <w:pPr>
        <w:pStyle w:val="1"/>
      </w:pPr>
      <w:r>
        <w:rPr>
          <w:rFonts w:hint="eastAsia"/>
        </w:rPr>
        <w:t>实验目的</w:t>
      </w:r>
    </w:p>
    <w:p w14:paraId="64E631D4" w14:textId="77777777" w:rsidR="0034763C" w:rsidRPr="0034763C" w:rsidRDefault="0034763C" w:rsidP="0034763C">
      <w:pPr>
        <w:pStyle w:val="a0"/>
        <w:ind w:firstLine="420"/>
      </w:pPr>
      <w:r w:rsidRPr="0034763C">
        <w:rPr>
          <w:rFonts w:hint="eastAsia"/>
        </w:rPr>
        <w:t>（</w:t>
      </w:r>
      <w:r w:rsidRPr="0034763C">
        <w:rPr>
          <w:rFonts w:hint="eastAsia"/>
        </w:rPr>
        <w:t>1</w:t>
      </w:r>
      <w:r w:rsidRPr="0034763C">
        <w:rPr>
          <w:rFonts w:hint="eastAsia"/>
        </w:rPr>
        <w:t>）熟悉</w:t>
      </w:r>
      <w:r w:rsidRPr="0034763C">
        <w:rPr>
          <w:rFonts w:hint="eastAsia"/>
        </w:rPr>
        <w:t>Python</w:t>
      </w:r>
      <w:r w:rsidRPr="0034763C">
        <w:rPr>
          <w:rFonts w:hint="eastAsia"/>
        </w:rPr>
        <w:t>开发环境及程序调试方法；</w:t>
      </w:r>
    </w:p>
    <w:p w14:paraId="6E127AD6" w14:textId="77777777" w:rsidR="0034763C" w:rsidRPr="0034763C" w:rsidRDefault="0034763C" w:rsidP="0034763C">
      <w:pPr>
        <w:pStyle w:val="a0"/>
        <w:ind w:firstLine="420"/>
      </w:pPr>
      <w:r w:rsidRPr="0034763C">
        <w:rPr>
          <w:rFonts w:hint="eastAsia"/>
        </w:rPr>
        <w:t>（</w:t>
      </w:r>
      <w:r w:rsidRPr="0034763C">
        <w:rPr>
          <w:rFonts w:hint="eastAsia"/>
        </w:rPr>
        <w:t>2</w:t>
      </w:r>
      <w:r w:rsidRPr="0034763C">
        <w:rPr>
          <w:rFonts w:hint="eastAsia"/>
        </w:rPr>
        <w:t>）掌握简单的顺序、分支、循环结构程序；</w:t>
      </w:r>
    </w:p>
    <w:p w14:paraId="55FF685D" w14:textId="77777777" w:rsidR="0034763C" w:rsidRPr="0034763C" w:rsidRDefault="0034763C" w:rsidP="0034763C">
      <w:pPr>
        <w:pStyle w:val="a0"/>
        <w:ind w:firstLine="420"/>
      </w:pPr>
      <w:r w:rsidRPr="0034763C">
        <w:rPr>
          <w:rFonts w:hint="eastAsia"/>
        </w:rPr>
        <w:t>（</w:t>
      </w:r>
      <w:r w:rsidRPr="0034763C">
        <w:rPr>
          <w:rFonts w:hint="eastAsia"/>
        </w:rPr>
        <w:t>3</w:t>
      </w:r>
      <w:r w:rsidRPr="0034763C">
        <w:rPr>
          <w:rFonts w:hint="eastAsia"/>
        </w:rPr>
        <w:t>）掌握</w:t>
      </w:r>
      <w:r w:rsidRPr="0034763C">
        <w:rPr>
          <w:rFonts w:hint="eastAsia"/>
        </w:rPr>
        <w:t>Python</w:t>
      </w:r>
      <w:r w:rsidRPr="0034763C">
        <w:rPr>
          <w:rFonts w:hint="eastAsia"/>
        </w:rPr>
        <w:t>常用的内置对象的使用；</w:t>
      </w:r>
    </w:p>
    <w:p w14:paraId="4253A51B" w14:textId="77777777" w:rsidR="0034763C" w:rsidRPr="0034763C" w:rsidRDefault="0034763C" w:rsidP="0034763C">
      <w:pPr>
        <w:pStyle w:val="a0"/>
        <w:ind w:firstLine="420"/>
        <w:rPr>
          <w:b/>
          <w:bCs/>
          <w:kern w:val="44"/>
          <w:sz w:val="30"/>
          <w:szCs w:val="30"/>
        </w:rPr>
      </w:pPr>
      <w:r w:rsidRPr="0034763C">
        <w:rPr>
          <w:rFonts w:hint="eastAsia"/>
        </w:rPr>
        <w:t>（</w:t>
      </w:r>
      <w:r w:rsidRPr="0034763C">
        <w:rPr>
          <w:rFonts w:hint="eastAsia"/>
        </w:rPr>
        <w:t>4</w:t>
      </w:r>
      <w:r w:rsidRPr="0034763C">
        <w:rPr>
          <w:rFonts w:hint="eastAsia"/>
        </w:rPr>
        <w:t>）掌握</w:t>
      </w:r>
      <w:r w:rsidRPr="0034763C">
        <w:rPr>
          <w:rFonts w:hint="eastAsia"/>
        </w:rPr>
        <w:t>Python</w:t>
      </w:r>
      <w:r w:rsidRPr="0034763C">
        <w:rPr>
          <w:rFonts w:hint="eastAsia"/>
        </w:rPr>
        <w:t>基本数据结构的使用。</w:t>
      </w:r>
    </w:p>
    <w:p w14:paraId="1DF1D72D" w14:textId="77777777" w:rsidR="00910F61" w:rsidRDefault="00910F61" w:rsidP="0034763C">
      <w:pPr>
        <w:pStyle w:val="1"/>
      </w:pPr>
      <w:r>
        <w:rPr>
          <w:rFonts w:hint="eastAsia"/>
        </w:rPr>
        <w:t>实验内容</w:t>
      </w:r>
      <w:r w:rsidR="001966B9">
        <w:rPr>
          <w:rFonts w:hint="eastAsia"/>
        </w:rPr>
        <w:t>与</w:t>
      </w:r>
      <w:r>
        <w:rPr>
          <w:rFonts w:hint="eastAsia"/>
        </w:rPr>
        <w:t>步骤</w:t>
      </w:r>
    </w:p>
    <w:p w14:paraId="61D88F12" w14:textId="77777777" w:rsidR="00FC3832" w:rsidRDefault="00FC3832" w:rsidP="00FC3832">
      <w:pPr>
        <w:ind w:firstLineChars="200" w:firstLine="420"/>
      </w:pPr>
      <w:r>
        <w:rPr>
          <w:rFonts w:hint="eastAsia"/>
        </w:rPr>
        <w:t>请根据</w:t>
      </w:r>
      <w:proofErr w:type="spellStart"/>
      <w:r>
        <w:rPr>
          <w:rFonts w:hint="eastAsia"/>
        </w:rPr>
        <w:t>educoder</w:t>
      </w:r>
      <w:proofErr w:type="spellEnd"/>
      <w:r>
        <w:rPr>
          <w:rFonts w:hint="eastAsia"/>
        </w:rPr>
        <w:t>教学课堂要求，完成本次实验的实训作业。然后回答以下问题。</w:t>
      </w:r>
    </w:p>
    <w:p w14:paraId="4BF58872" w14:textId="77777777" w:rsidR="00BB65D9" w:rsidRPr="00BB65D9" w:rsidRDefault="00BB65D9" w:rsidP="00BB65D9">
      <w:pPr>
        <w:ind w:firstLineChars="200" w:firstLine="422"/>
        <w:rPr>
          <w:b/>
          <w:color w:val="FF0000"/>
        </w:rPr>
      </w:pPr>
      <w:r w:rsidRPr="00BB65D9">
        <w:rPr>
          <w:rFonts w:hint="eastAsia"/>
          <w:b/>
          <w:color w:val="FF0000"/>
        </w:rPr>
        <w:t>要求</w:t>
      </w:r>
      <w:r w:rsidR="00607798">
        <w:rPr>
          <w:rFonts w:hint="eastAsia"/>
          <w:b/>
          <w:color w:val="FF0000"/>
        </w:rPr>
        <w:t>（</w:t>
      </w:r>
      <w:r w:rsidR="00E55F33">
        <w:rPr>
          <w:rFonts w:hint="eastAsia"/>
          <w:b/>
          <w:color w:val="FF0000"/>
        </w:rPr>
        <w:t>违反</w:t>
      </w:r>
      <w:r w:rsidR="00607798">
        <w:rPr>
          <w:rFonts w:hint="eastAsia"/>
          <w:b/>
          <w:color w:val="FF0000"/>
        </w:rPr>
        <w:t>要求，视为作弊）</w:t>
      </w:r>
      <w:r w:rsidRPr="00BB65D9">
        <w:rPr>
          <w:rFonts w:hint="eastAsia"/>
          <w:b/>
          <w:color w:val="FF0000"/>
        </w:rPr>
        <w:t>：</w:t>
      </w:r>
    </w:p>
    <w:p w14:paraId="25804E43" w14:textId="77777777" w:rsidR="0083796D" w:rsidRDefault="0083796D" w:rsidP="00BB65D9">
      <w:pPr>
        <w:pStyle w:val="ae"/>
        <w:numPr>
          <w:ilvl w:val="0"/>
          <w:numId w:val="15"/>
        </w:numPr>
        <w:ind w:firstLineChars="0"/>
      </w:pPr>
      <w:r>
        <w:rPr>
          <w:rFonts w:hint="eastAsia"/>
        </w:rPr>
        <w:t>为了能给出截图，请将你编好的代码从</w:t>
      </w:r>
      <w:proofErr w:type="spellStart"/>
      <w:r>
        <w:rPr>
          <w:rFonts w:hint="eastAsia"/>
        </w:rPr>
        <w:t>educoder</w:t>
      </w:r>
      <w:proofErr w:type="spellEnd"/>
      <w:r>
        <w:rPr>
          <w:rFonts w:hint="eastAsia"/>
        </w:rPr>
        <w:t>上复制到你的本地</w:t>
      </w:r>
      <w:r>
        <w:rPr>
          <w:rFonts w:hint="eastAsia"/>
        </w:rPr>
        <w:t>python</w:t>
      </w:r>
      <w:r>
        <w:rPr>
          <w:rFonts w:hint="eastAsia"/>
        </w:rPr>
        <w:t>开发环境进行测试。</w:t>
      </w:r>
    </w:p>
    <w:p w14:paraId="464739CE" w14:textId="77777777" w:rsidR="00084E59" w:rsidRDefault="00BB65D9" w:rsidP="00084E59">
      <w:pPr>
        <w:pStyle w:val="ae"/>
        <w:numPr>
          <w:ilvl w:val="0"/>
          <w:numId w:val="15"/>
        </w:numPr>
        <w:ind w:firstLineChars="0"/>
      </w:pPr>
      <w:r>
        <w:rPr>
          <w:rFonts w:hint="eastAsia"/>
        </w:rPr>
        <w:t>程序的最后一行，请添加一条语句</w:t>
      </w:r>
      <w:r>
        <w:rPr>
          <w:rFonts w:hint="eastAsia"/>
        </w:rPr>
        <w:t>:print(</w:t>
      </w:r>
      <w:proofErr w:type="gramStart"/>
      <w:r>
        <w:t>‘</w:t>
      </w:r>
      <w:proofErr w:type="gramEnd"/>
      <w:r>
        <w:rPr>
          <w:rFonts w:hint="eastAsia"/>
        </w:rPr>
        <w:t>本程序由</w:t>
      </w:r>
      <w:r>
        <w:rPr>
          <w:rFonts w:hint="eastAsia"/>
        </w:rPr>
        <w:t>XXX:YYY</w:t>
      </w:r>
      <w:r>
        <w:rPr>
          <w:rFonts w:hint="eastAsia"/>
        </w:rPr>
        <w:t>开发</w:t>
      </w:r>
      <w:r>
        <w:rPr>
          <w:rFonts w:hint="eastAsia"/>
        </w:rPr>
        <w:t>),</w:t>
      </w:r>
      <w:r>
        <w:rPr>
          <w:rFonts w:hint="eastAsia"/>
        </w:rPr>
        <w:t>结果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图中要包含该语句的输出</w:t>
      </w:r>
      <w:r w:rsidR="008E77CF">
        <w:rPr>
          <w:rFonts w:hint="eastAsia"/>
        </w:rPr>
        <w:t>(XXX,YYY</w:t>
      </w:r>
      <w:r w:rsidR="008E77CF">
        <w:rPr>
          <w:rFonts w:hint="eastAsia"/>
        </w:rPr>
        <w:t>分别为你的学号和姓名</w:t>
      </w:r>
      <w:r w:rsidR="00596530">
        <w:rPr>
          <w:rFonts w:hint="eastAsia"/>
        </w:rPr>
        <w:t>)</w:t>
      </w:r>
      <w:r>
        <w:rPr>
          <w:rFonts w:hint="eastAsia"/>
        </w:rPr>
        <w:t>。</w:t>
      </w:r>
    </w:p>
    <w:p w14:paraId="35816908" w14:textId="36279B58" w:rsidR="00FC3832" w:rsidRDefault="00617B7C" w:rsidP="00E66424">
      <w:pPr>
        <w:pStyle w:val="ac"/>
        <w:numPr>
          <w:ilvl w:val="0"/>
          <w:numId w:val="17"/>
        </w:numPr>
        <w:spacing w:beforeLines="100" w:before="312"/>
      </w:pPr>
      <w:r>
        <w:rPr>
          <w:rFonts w:hint="eastAsia"/>
        </w:rPr>
        <w:t>在本行下给出任务1（第1关）的代码截图和在Python环境下运行结果截图（测试数据不少于3组）</w:t>
      </w:r>
      <w:r w:rsidR="00F164EC" w:rsidRPr="00F164EC">
        <w:rPr>
          <w:noProof/>
        </w:rPr>
        <w:drawing>
          <wp:inline distT="0" distB="0" distL="0" distR="0" wp14:anchorId="6D265944" wp14:editId="37DB033A">
            <wp:extent cx="6120130" cy="3825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CB08" w14:textId="5A47118E" w:rsidR="00E66424" w:rsidRPr="00F164EC" w:rsidRDefault="00457E3D" w:rsidP="00E66424">
      <w:pPr>
        <w:pStyle w:val="ac"/>
        <w:spacing w:beforeLines="100" w:before="312"/>
        <w:ind w:left="1140"/>
      </w:pPr>
      <w:r w:rsidRPr="00457E3D">
        <w:rPr>
          <w:noProof/>
        </w:rPr>
        <w:lastRenderedPageBreak/>
        <w:drawing>
          <wp:inline distT="0" distB="0" distL="0" distR="0" wp14:anchorId="7379529E" wp14:editId="40C72122">
            <wp:extent cx="6120130" cy="4181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1F8A" w14:textId="77777777" w:rsidR="00FC3832" w:rsidRDefault="00FC3832" w:rsidP="00FC3832">
      <w:pPr>
        <w:pStyle w:val="ac"/>
        <w:ind w:firstLine="420"/>
      </w:pPr>
    </w:p>
    <w:p w14:paraId="6671BD7C" w14:textId="77777777" w:rsidR="00CB6EDA" w:rsidRDefault="00CB6EDA" w:rsidP="00FC3832">
      <w:pPr>
        <w:pStyle w:val="ac"/>
        <w:ind w:firstLine="420"/>
      </w:pPr>
    </w:p>
    <w:p w14:paraId="347F1B69" w14:textId="3228D544" w:rsidR="00617B7C" w:rsidRDefault="00617B7C" w:rsidP="00A764FB">
      <w:pPr>
        <w:pStyle w:val="ac"/>
        <w:numPr>
          <w:ilvl w:val="0"/>
          <w:numId w:val="17"/>
        </w:numPr>
      </w:pPr>
      <w:r>
        <w:rPr>
          <w:rFonts w:hint="eastAsia"/>
        </w:rPr>
        <w:t>在本行下给出任务2（第2关）的代码截图和在Python环境下运行结果截图（测试数据不少于3组）</w:t>
      </w:r>
    </w:p>
    <w:p w14:paraId="44EC23DE" w14:textId="49B0F619" w:rsidR="00A764FB" w:rsidRDefault="004F36AA" w:rsidP="00A764FB">
      <w:pPr>
        <w:pStyle w:val="ac"/>
        <w:ind w:left="1140"/>
      </w:pPr>
      <w:r w:rsidRPr="004F36AA">
        <w:rPr>
          <w:noProof/>
        </w:rPr>
        <w:drawing>
          <wp:inline distT="0" distB="0" distL="0" distR="0" wp14:anchorId="24DDF5A6" wp14:editId="0AB58C1A">
            <wp:extent cx="6120130" cy="38506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4B10" w14:textId="74D6F2F8" w:rsidR="00FC3832" w:rsidRDefault="004F36AA" w:rsidP="00FC3832">
      <w:pPr>
        <w:pStyle w:val="ac"/>
        <w:ind w:firstLine="420"/>
      </w:pPr>
      <w:r w:rsidRPr="004F36AA">
        <w:rPr>
          <w:noProof/>
        </w:rPr>
        <w:lastRenderedPageBreak/>
        <w:drawing>
          <wp:inline distT="0" distB="0" distL="0" distR="0" wp14:anchorId="3019BB43" wp14:editId="04881D41">
            <wp:extent cx="6120130" cy="38080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55F7" w14:textId="77777777" w:rsidR="00CB6EDA" w:rsidRPr="00617B7C" w:rsidRDefault="00CB6EDA" w:rsidP="00FC3832">
      <w:pPr>
        <w:pStyle w:val="ac"/>
        <w:ind w:firstLine="420"/>
      </w:pPr>
    </w:p>
    <w:p w14:paraId="166DC491" w14:textId="77777777" w:rsidR="00617B7C" w:rsidRDefault="00617B7C" w:rsidP="00617B7C">
      <w:pPr>
        <w:pStyle w:val="ac"/>
        <w:ind w:firstLine="420"/>
      </w:pPr>
      <w:r>
        <w:rPr>
          <w:rFonts w:hint="eastAsia"/>
        </w:rPr>
        <w:t>（3）在本行下给出任务3（第3关）的代码截图和在Python环境下运行结果截图（测试数据不少于3组）</w:t>
      </w:r>
    </w:p>
    <w:p w14:paraId="0C1AAE5E" w14:textId="6754A669" w:rsidR="00FC3832" w:rsidRDefault="00E662B8" w:rsidP="00FC3832">
      <w:pPr>
        <w:pStyle w:val="ac"/>
        <w:ind w:firstLine="420"/>
      </w:pPr>
      <w:r w:rsidRPr="00E662B8">
        <w:rPr>
          <w:noProof/>
        </w:rPr>
        <w:drawing>
          <wp:inline distT="0" distB="0" distL="0" distR="0" wp14:anchorId="6A8614D6" wp14:editId="50E47476">
            <wp:extent cx="6120130" cy="33629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F84A" w14:textId="77777777" w:rsidR="00E662B8" w:rsidRPr="00617B7C" w:rsidRDefault="00E662B8" w:rsidP="00FC3832">
      <w:pPr>
        <w:pStyle w:val="ac"/>
        <w:ind w:firstLine="420"/>
      </w:pPr>
    </w:p>
    <w:p w14:paraId="76A00EC2" w14:textId="75222809" w:rsidR="001D7DD4" w:rsidRPr="00617B7C" w:rsidRDefault="007D5E54" w:rsidP="00FC3832">
      <w:pPr>
        <w:pStyle w:val="ac"/>
        <w:ind w:firstLine="420"/>
      </w:pPr>
      <w:r w:rsidRPr="007D5E54">
        <w:rPr>
          <w:noProof/>
        </w:rPr>
        <w:lastRenderedPageBreak/>
        <w:drawing>
          <wp:inline distT="0" distB="0" distL="0" distR="0" wp14:anchorId="3A66E093" wp14:editId="2A6C4942">
            <wp:extent cx="6120130" cy="25234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14AC" w14:textId="77777777" w:rsidR="00FC3832" w:rsidRDefault="00FC3832" w:rsidP="001D7DD4">
      <w:pPr>
        <w:pStyle w:val="1"/>
      </w:pPr>
      <w:r>
        <w:rPr>
          <w:rFonts w:hint="eastAsia"/>
        </w:rPr>
        <w:t>实验小结</w:t>
      </w:r>
    </w:p>
    <w:p w14:paraId="751CEF69" w14:textId="75FFAC6F" w:rsidR="00FC3832" w:rsidRDefault="00FC3832" w:rsidP="00FC3832">
      <w:pPr>
        <w:rPr>
          <w:noProof/>
        </w:rPr>
      </w:pPr>
      <w:r>
        <w:rPr>
          <w:rFonts w:hint="eastAsia"/>
          <w:noProof/>
        </w:rPr>
        <w:t>请对你在此次实验中遇到的问题及解决方法进行归纳总结</w:t>
      </w:r>
      <w:r w:rsidR="00247665">
        <w:rPr>
          <w:rFonts w:hint="eastAsia"/>
          <w:noProof/>
        </w:rPr>
        <w:t>.</w:t>
      </w:r>
    </w:p>
    <w:p w14:paraId="6C870ABE" w14:textId="682DA653" w:rsidR="00247665" w:rsidRDefault="00247665" w:rsidP="00247665">
      <w:pPr>
        <w:pStyle w:val="ae"/>
        <w:numPr>
          <w:ilvl w:val="0"/>
          <w:numId w:val="18"/>
        </w:numPr>
        <w:ind w:firstLineChars="0"/>
        <w:rPr>
          <w:noProof/>
        </w:rPr>
      </w:pPr>
      <w:r>
        <w:rPr>
          <w:rFonts w:hint="eastAsia"/>
          <w:noProof/>
        </w:rPr>
        <w:t>实验一对字母的检测问题，通过</w:t>
      </w:r>
      <w:r w:rsidRPr="00247665">
        <w:rPr>
          <w:noProof/>
        </w:rPr>
        <w:t>isnumeric()</w:t>
      </w:r>
      <w:r>
        <w:rPr>
          <w:rFonts w:hint="eastAsia"/>
          <w:noProof/>
        </w:rPr>
        <w:t>函数判定输入是否为数字。</w:t>
      </w:r>
    </w:p>
    <w:p w14:paraId="2D9FD7FC" w14:textId="78E54EDF" w:rsidR="00247665" w:rsidRDefault="00247665" w:rsidP="00247665">
      <w:pPr>
        <w:pStyle w:val="ae"/>
        <w:numPr>
          <w:ilvl w:val="0"/>
          <w:numId w:val="18"/>
        </w:numPr>
        <w:ind w:firstLineChars="0"/>
        <w:rPr>
          <w:noProof/>
        </w:rPr>
      </w:pPr>
      <w:r>
        <w:rPr>
          <w:rFonts w:hint="eastAsia"/>
          <w:noProof/>
        </w:rPr>
        <w:t>格式化输出，修改</w:t>
      </w:r>
      <w:r>
        <w:rPr>
          <w:rFonts w:hint="eastAsia"/>
          <w:noProof/>
        </w:rPr>
        <w:t>print</w:t>
      </w:r>
      <w:r>
        <w:rPr>
          <w:rFonts w:hint="eastAsia"/>
          <w:noProof/>
        </w:rPr>
        <w:t>函数使得输出能空格隔开。</w:t>
      </w:r>
    </w:p>
    <w:p w14:paraId="100FC5B7" w14:textId="1548D6FD" w:rsidR="00247665" w:rsidRDefault="00247665" w:rsidP="00247665">
      <w:pPr>
        <w:pStyle w:val="ae"/>
        <w:numPr>
          <w:ilvl w:val="0"/>
          <w:numId w:val="18"/>
        </w:numPr>
        <w:ind w:firstLineChars="0"/>
        <w:rPr>
          <w:noProof/>
        </w:rPr>
      </w:pPr>
      <w:r>
        <w:rPr>
          <w:rFonts w:hint="eastAsia"/>
          <w:noProof/>
        </w:rPr>
        <w:t>完美数超时，在讨论区老师的指导下。优化算法得以解决。</w:t>
      </w:r>
    </w:p>
    <w:p w14:paraId="266C6BF2" w14:textId="3B6FBF24" w:rsidR="00247665" w:rsidRDefault="00247665" w:rsidP="00247665">
      <w:pPr>
        <w:pStyle w:val="ae"/>
        <w:numPr>
          <w:ilvl w:val="0"/>
          <w:numId w:val="18"/>
        </w:numPr>
        <w:ind w:firstLineChars="0"/>
        <w:rPr>
          <w:noProof/>
        </w:rPr>
      </w:pPr>
      <w:r>
        <w:rPr>
          <w:rFonts w:hint="eastAsia"/>
          <w:noProof/>
        </w:rPr>
        <w:t>对于逗号和空格的识别问题，通过切片函数得以解决。</w:t>
      </w:r>
    </w:p>
    <w:p w14:paraId="721982C2" w14:textId="77777777" w:rsidR="002F684B" w:rsidRPr="00247665" w:rsidRDefault="002F684B" w:rsidP="00E40B86">
      <w:pPr>
        <w:pStyle w:val="a0"/>
        <w:ind w:firstLine="420"/>
      </w:pPr>
    </w:p>
    <w:sectPr w:rsidR="002F684B" w:rsidRPr="00247665" w:rsidSect="001F371C">
      <w:pgSz w:w="11906" w:h="16838"/>
      <w:pgMar w:top="567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F5361" w14:textId="77777777" w:rsidR="008B1583" w:rsidRDefault="008B1583" w:rsidP="00C47047">
      <w:pPr>
        <w:ind w:firstLine="420"/>
      </w:pPr>
      <w:r>
        <w:separator/>
      </w:r>
    </w:p>
  </w:endnote>
  <w:endnote w:type="continuationSeparator" w:id="0">
    <w:p w14:paraId="6BBA24A7" w14:textId="77777777" w:rsidR="008B1583" w:rsidRDefault="008B1583" w:rsidP="00C4704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F51FB" w14:textId="77777777" w:rsidR="008B1583" w:rsidRDefault="008B1583" w:rsidP="00C47047">
      <w:pPr>
        <w:ind w:firstLine="420"/>
      </w:pPr>
      <w:r>
        <w:separator/>
      </w:r>
    </w:p>
  </w:footnote>
  <w:footnote w:type="continuationSeparator" w:id="0">
    <w:p w14:paraId="0720B14A" w14:textId="77777777" w:rsidR="008B1583" w:rsidRDefault="008B1583" w:rsidP="00C47047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6CA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" w15:restartNumberingAfterBreak="0">
    <w:nsid w:val="17C46FA4"/>
    <w:multiLevelType w:val="hybridMultilevel"/>
    <w:tmpl w:val="589E1C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99765E7"/>
    <w:multiLevelType w:val="hybridMultilevel"/>
    <w:tmpl w:val="17A47356"/>
    <w:lvl w:ilvl="0" w:tplc="5780536E">
      <w:start w:val="1"/>
      <w:numFmt w:val="upp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F4348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4" w15:restartNumberingAfterBreak="0">
    <w:nsid w:val="2195012A"/>
    <w:multiLevelType w:val="hybridMultilevel"/>
    <w:tmpl w:val="67C0A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223575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287E3550"/>
    <w:multiLevelType w:val="hybridMultilevel"/>
    <w:tmpl w:val="400A19EC"/>
    <w:lvl w:ilvl="0" w:tplc="0530863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E9B39D4"/>
    <w:multiLevelType w:val="multilevel"/>
    <w:tmpl w:val="A92464D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（%4）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2FD966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9" w15:restartNumberingAfterBreak="0">
    <w:nsid w:val="3A52136E"/>
    <w:multiLevelType w:val="hybridMultilevel"/>
    <w:tmpl w:val="C8A85CAA"/>
    <w:lvl w:ilvl="0" w:tplc="62389D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664FAA"/>
    <w:multiLevelType w:val="multilevel"/>
    <w:tmpl w:val="04F445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  <w:sz w:val="30"/>
        <w:szCs w:val="3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  <w:sz w:val="28"/>
        <w:szCs w:val="28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eastAsia"/>
        <w:sz w:val="24"/>
        <w:szCs w:val="24"/>
      </w:rPr>
    </w:lvl>
    <w:lvl w:ilvl="3">
      <w:start w:val="1"/>
      <w:numFmt w:val="decimal"/>
      <w:suff w:val="nothing"/>
      <w:lvlText w:val="(%4)"/>
      <w:lvlJc w:val="left"/>
      <w:pPr>
        <w:ind w:left="0" w:firstLine="0"/>
      </w:pPr>
      <w:rPr>
        <w:rFonts w:hint="eastAsia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41CF7021"/>
    <w:multiLevelType w:val="hybridMultilevel"/>
    <w:tmpl w:val="88941724"/>
    <w:lvl w:ilvl="0" w:tplc="F6C8FA2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D6149A4"/>
    <w:multiLevelType w:val="multilevel"/>
    <w:tmpl w:val="15D86C0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（%4）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51684684"/>
    <w:multiLevelType w:val="multilevel"/>
    <w:tmpl w:val="0AB89C7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  <w:sz w:val="30"/>
        <w:szCs w:val="3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  <w:sz w:val="28"/>
        <w:szCs w:val="28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eastAsia"/>
        <w:sz w:val="24"/>
        <w:szCs w:val="24"/>
      </w:rPr>
    </w:lvl>
    <w:lvl w:ilvl="3">
      <w:start w:val="1"/>
      <w:numFmt w:val="decimal"/>
      <w:suff w:val="nothing"/>
      <w:lvlText w:val="(%4)"/>
      <w:lvlJc w:val="left"/>
      <w:pPr>
        <w:ind w:left="0" w:firstLine="0"/>
      </w:pPr>
      <w:rPr>
        <w:rFonts w:hint="eastAsia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5E843E75"/>
    <w:multiLevelType w:val="multilevel"/>
    <w:tmpl w:val="D2B29E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  <w:sz w:val="30"/>
        <w:szCs w:val="30"/>
      </w:rPr>
    </w:lvl>
    <w:lvl w:ilvl="1">
      <w:start w:val="1"/>
      <w:numFmt w:val="decimal"/>
      <w:pStyle w:val="2"/>
      <w:suff w:val="nothing"/>
      <w:lvlText w:val="%1.%2."/>
      <w:lvlJc w:val="left"/>
      <w:pPr>
        <w:ind w:left="0" w:firstLine="0"/>
      </w:pPr>
      <w:rPr>
        <w:rFonts w:hint="eastAsia"/>
        <w:sz w:val="28"/>
        <w:szCs w:val="28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0" w:firstLine="0"/>
      </w:pPr>
      <w:rPr>
        <w:rFonts w:hint="eastAsia"/>
        <w:sz w:val="24"/>
        <w:szCs w:val="24"/>
      </w:rPr>
    </w:lvl>
    <w:lvl w:ilvl="3">
      <w:start w:val="1"/>
      <w:numFmt w:val="decimal"/>
      <w:pStyle w:val="4"/>
      <w:suff w:val="nothing"/>
      <w:lvlText w:val="(%4)"/>
      <w:lvlJc w:val="left"/>
      <w:pPr>
        <w:ind w:left="0" w:firstLine="0"/>
      </w:pPr>
      <w:rPr>
        <w:rFonts w:hint="eastAsia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636F63B5"/>
    <w:multiLevelType w:val="multilevel"/>
    <w:tmpl w:val="A1D2A5B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（%4）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72685130"/>
    <w:multiLevelType w:val="multilevel"/>
    <w:tmpl w:val="E436963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  <w:sz w:val="30"/>
        <w:szCs w:val="30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eastAsia"/>
        <w:sz w:val="28"/>
        <w:szCs w:val="28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eastAsia"/>
        <w:sz w:val="24"/>
        <w:szCs w:val="24"/>
      </w:rPr>
    </w:lvl>
    <w:lvl w:ilvl="3">
      <w:start w:val="1"/>
      <w:numFmt w:val="decimal"/>
      <w:suff w:val="nothing"/>
      <w:lvlText w:val="(%4)"/>
      <w:lvlJc w:val="left"/>
      <w:pPr>
        <w:ind w:left="0" w:firstLine="0"/>
      </w:pPr>
      <w:rPr>
        <w:rFonts w:hint="eastAsia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 w15:restartNumberingAfterBreak="0">
    <w:nsid w:val="72FC0268"/>
    <w:multiLevelType w:val="multilevel"/>
    <w:tmpl w:val="665646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（%4）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 w16cid:durableId="1264386607">
    <w:abstractNumId w:val="14"/>
  </w:num>
  <w:num w:numId="2" w16cid:durableId="1179274700">
    <w:abstractNumId w:val="7"/>
  </w:num>
  <w:num w:numId="3" w16cid:durableId="1551766701">
    <w:abstractNumId w:val="17"/>
  </w:num>
  <w:num w:numId="4" w16cid:durableId="1791975983">
    <w:abstractNumId w:val="12"/>
  </w:num>
  <w:num w:numId="5" w16cid:durableId="1530219388">
    <w:abstractNumId w:val="15"/>
  </w:num>
  <w:num w:numId="6" w16cid:durableId="1568762257">
    <w:abstractNumId w:val="5"/>
  </w:num>
  <w:num w:numId="7" w16cid:durableId="1718316977">
    <w:abstractNumId w:val="3"/>
  </w:num>
  <w:num w:numId="8" w16cid:durableId="1806385429">
    <w:abstractNumId w:val="0"/>
  </w:num>
  <w:num w:numId="9" w16cid:durableId="1594051083">
    <w:abstractNumId w:val="8"/>
  </w:num>
  <w:num w:numId="10" w16cid:durableId="1846898346">
    <w:abstractNumId w:val="13"/>
  </w:num>
  <w:num w:numId="11" w16cid:durableId="1812626300">
    <w:abstractNumId w:val="10"/>
  </w:num>
  <w:num w:numId="12" w16cid:durableId="397823123">
    <w:abstractNumId w:val="16"/>
  </w:num>
  <w:num w:numId="13" w16cid:durableId="2144695113">
    <w:abstractNumId w:val="1"/>
  </w:num>
  <w:num w:numId="14" w16cid:durableId="25298408">
    <w:abstractNumId w:val="11"/>
  </w:num>
  <w:num w:numId="15" w16cid:durableId="653022178">
    <w:abstractNumId w:val="4"/>
  </w:num>
  <w:num w:numId="16" w16cid:durableId="539324720">
    <w:abstractNumId w:val="2"/>
  </w:num>
  <w:num w:numId="17" w16cid:durableId="1218082630">
    <w:abstractNumId w:val="6"/>
  </w:num>
  <w:num w:numId="18" w16cid:durableId="8580803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B77"/>
    <w:rsid w:val="000073DF"/>
    <w:rsid w:val="0001475D"/>
    <w:rsid w:val="00033B73"/>
    <w:rsid w:val="00054C98"/>
    <w:rsid w:val="00061FB3"/>
    <w:rsid w:val="00063970"/>
    <w:rsid w:val="00084E59"/>
    <w:rsid w:val="00090F59"/>
    <w:rsid w:val="000C4DE4"/>
    <w:rsid w:val="0012389C"/>
    <w:rsid w:val="00127AF3"/>
    <w:rsid w:val="0015109F"/>
    <w:rsid w:val="00155C3B"/>
    <w:rsid w:val="00185350"/>
    <w:rsid w:val="00195C6F"/>
    <w:rsid w:val="001966B9"/>
    <w:rsid w:val="001A4092"/>
    <w:rsid w:val="001B71F5"/>
    <w:rsid w:val="001C2D4B"/>
    <w:rsid w:val="001D7DD4"/>
    <w:rsid w:val="001E06A4"/>
    <w:rsid w:val="001E3998"/>
    <w:rsid w:val="001E6D75"/>
    <w:rsid w:val="001F371C"/>
    <w:rsid w:val="002345D4"/>
    <w:rsid w:val="00247665"/>
    <w:rsid w:val="0026240C"/>
    <w:rsid w:val="00283EF0"/>
    <w:rsid w:val="00293B1E"/>
    <w:rsid w:val="002B1850"/>
    <w:rsid w:val="002E24FA"/>
    <w:rsid w:val="002E5912"/>
    <w:rsid w:val="002F5FDB"/>
    <w:rsid w:val="002F684B"/>
    <w:rsid w:val="00334335"/>
    <w:rsid w:val="00334DA8"/>
    <w:rsid w:val="0034763C"/>
    <w:rsid w:val="00351F16"/>
    <w:rsid w:val="00356436"/>
    <w:rsid w:val="0036030D"/>
    <w:rsid w:val="00362F35"/>
    <w:rsid w:val="00364ADE"/>
    <w:rsid w:val="00380DF2"/>
    <w:rsid w:val="003A5B9C"/>
    <w:rsid w:val="003A6953"/>
    <w:rsid w:val="003C6F41"/>
    <w:rsid w:val="00407727"/>
    <w:rsid w:val="004145CC"/>
    <w:rsid w:val="004258D2"/>
    <w:rsid w:val="00430125"/>
    <w:rsid w:val="004415A9"/>
    <w:rsid w:val="00457E3D"/>
    <w:rsid w:val="00463B34"/>
    <w:rsid w:val="004811D7"/>
    <w:rsid w:val="00491BBC"/>
    <w:rsid w:val="004C2412"/>
    <w:rsid w:val="004F36AA"/>
    <w:rsid w:val="00533FE6"/>
    <w:rsid w:val="00535D74"/>
    <w:rsid w:val="0053616E"/>
    <w:rsid w:val="00556B83"/>
    <w:rsid w:val="0056043E"/>
    <w:rsid w:val="00561E68"/>
    <w:rsid w:val="00561F5F"/>
    <w:rsid w:val="00596530"/>
    <w:rsid w:val="005A6092"/>
    <w:rsid w:val="005E05E3"/>
    <w:rsid w:val="005E2B3D"/>
    <w:rsid w:val="005E403A"/>
    <w:rsid w:val="006038A7"/>
    <w:rsid w:val="00607798"/>
    <w:rsid w:val="00610AA0"/>
    <w:rsid w:val="00617B7C"/>
    <w:rsid w:val="0063784F"/>
    <w:rsid w:val="006402CA"/>
    <w:rsid w:val="006452E6"/>
    <w:rsid w:val="0066400C"/>
    <w:rsid w:val="0067091B"/>
    <w:rsid w:val="00697211"/>
    <w:rsid w:val="006C075F"/>
    <w:rsid w:val="006E2FA4"/>
    <w:rsid w:val="006E6585"/>
    <w:rsid w:val="006F12D9"/>
    <w:rsid w:val="00702CC8"/>
    <w:rsid w:val="00706A19"/>
    <w:rsid w:val="00742CA0"/>
    <w:rsid w:val="00744C8A"/>
    <w:rsid w:val="00747171"/>
    <w:rsid w:val="007553D9"/>
    <w:rsid w:val="00766BC4"/>
    <w:rsid w:val="007772CC"/>
    <w:rsid w:val="0078235D"/>
    <w:rsid w:val="007A712C"/>
    <w:rsid w:val="007B6BF8"/>
    <w:rsid w:val="007D5E54"/>
    <w:rsid w:val="007D5EF5"/>
    <w:rsid w:val="007E2A02"/>
    <w:rsid w:val="007F754F"/>
    <w:rsid w:val="007F75B5"/>
    <w:rsid w:val="00802B77"/>
    <w:rsid w:val="008034B0"/>
    <w:rsid w:val="0080402C"/>
    <w:rsid w:val="008101DF"/>
    <w:rsid w:val="00822B3A"/>
    <w:rsid w:val="008346A7"/>
    <w:rsid w:val="0083554E"/>
    <w:rsid w:val="0083796D"/>
    <w:rsid w:val="00843FE9"/>
    <w:rsid w:val="00845BC7"/>
    <w:rsid w:val="008565AA"/>
    <w:rsid w:val="008628F3"/>
    <w:rsid w:val="00877FCD"/>
    <w:rsid w:val="008A0807"/>
    <w:rsid w:val="008A59DD"/>
    <w:rsid w:val="008B1583"/>
    <w:rsid w:val="008E77CF"/>
    <w:rsid w:val="008E77EE"/>
    <w:rsid w:val="009066C4"/>
    <w:rsid w:val="00910F61"/>
    <w:rsid w:val="009242F4"/>
    <w:rsid w:val="00926047"/>
    <w:rsid w:val="00926F7A"/>
    <w:rsid w:val="0093192C"/>
    <w:rsid w:val="00943443"/>
    <w:rsid w:val="00995141"/>
    <w:rsid w:val="009A245E"/>
    <w:rsid w:val="009B1CC2"/>
    <w:rsid w:val="009B7449"/>
    <w:rsid w:val="009C2030"/>
    <w:rsid w:val="009E4EFD"/>
    <w:rsid w:val="009F1E60"/>
    <w:rsid w:val="009F2675"/>
    <w:rsid w:val="00A06CDA"/>
    <w:rsid w:val="00A07448"/>
    <w:rsid w:val="00A11A94"/>
    <w:rsid w:val="00A13E1B"/>
    <w:rsid w:val="00A2405C"/>
    <w:rsid w:val="00A431BB"/>
    <w:rsid w:val="00A764FB"/>
    <w:rsid w:val="00A80E2F"/>
    <w:rsid w:val="00A824CC"/>
    <w:rsid w:val="00A9015C"/>
    <w:rsid w:val="00A944D6"/>
    <w:rsid w:val="00AB213B"/>
    <w:rsid w:val="00AD62BD"/>
    <w:rsid w:val="00AE67BD"/>
    <w:rsid w:val="00B01A1D"/>
    <w:rsid w:val="00B074C3"/>
    <w:rsid w:val="00B66681"/>
    <w:rsid w:val="00B66EF4"/>
    <w:rsid w:val="00BB65D9"/>
    <w:rsid w:val="00BC29B7"/>
    <w:rsid w:val="00BD2AA4"/>
    <w:rsid w:val="00C06070"/>
    <w:rsid w:val="00C10C41"/>
    <w:rsid w:val="00C2496F"/>
    <w:rsid w:val="00C30B26"/>
    <w:rsid w:val="00C46E93"/>
    <w:rsid w:val="00C47047"/>
    <w:rsid w:val="00C47E16"/>
    <w:rsid w:val="00C551E3"/>
    <w:rsid w:val="00C5734C"/>
    <w:rsid w:val="00C67BBC"/>
    <w:rsid w:val="00C7678B"/>
    <w:rsid w:val="00CA6B28"/>
    <w:rsid w:val="00CB27D1"/>
    <w:rsid w:val="00CB6EDA"/>
    <w:rsid w:val="00CC6EEB"/>
    <w:rsid w:val="00CC74E0"/>
    <w:rsid w:val="00CD082A"/>
    <w:rsid w:val="00CD2D7A"/>
    <w:rsid w:val="00D2544E"/>
    <w:rsid w:val="00D35141"/>
    <w:rsid w:val="00D41735"/>
    <w:rsid w:val="00D417DA"/>
    <w:rsid w:val="00D44C12"/>
    <w:rsid w:val="00D669A3"/>
    <w:rsid w:val="00D67BBB"/>
    <w:rsid w:val="00D71A3D"/>
    <w:rsid w:val="00D722B9"/>
    <w:rsid w:val="00DB0CAF"/>
    <w:rsid w:val="00DE063C"/>
    <w:rsid w:val="00DF4792"/>
    <w:rsid w:val="00E11098"/>
    <w:rsid w:val="00E40B86"/>
    <w:rsid w:val="00E45A2E"/>
    <w:rsid w:val="00E55F33"/>
    <w:rsid w:val="00E628CB"/>
    <w:rsid w:val="00E662B8"/>
    <w:rsid w:val="00E66424"/>
    <w:rsid w:val="00E81466"/>
    <w:rsid w:val="00EB0C53"/>
    <w:rsid w:val="00EB4756"/>
    <w:rsid w:val="00EE31F5"/>
    <w:rsid w:val="00EE6E9B"/>
    <w:rsid w:val="00EF71CF"/>
    <w:rsid w:val="00F00F50"/>
    <w:rsid w:val="00F14C75"/>
    <w:rsid w:val="00F164EC"/>
    <w:rsid w:val="00F32D4F"/>
    <w:rsid w:val="00F45B28"/>
    <w:rsid w:val="00F63E03"/>
    <w:rsid w:val="00FB545F"/>
    <w:rsid w:val="00FC0392"/>
    <w:rsid w:val="00FC3832"/>
    <w:rsid w:val="00FE4576"/>
    <w:rsid w:val="00F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45E65"/>
  <w15:docId w15:val="{0F29180D-188A-4E7E-8632-DD921B69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1CC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rsid w:val="001E06A4"/>
    <w:pPr>
      <w:keepNext/>
      <w:keepLines/>
      <w:numPr>
        <w:numId w:val="1"/>
      </w:numPr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0"/>
    <w:qFormat/>
    <w:rsid w:val="001E06A4"/>
    <w:pPr>
      <w:keepNext/>
      <w:keepLines/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0"/>
    <w:qFormat/>
    <w:rsid w:val="001E06A4"/>
    <w:pPr>
      <w:keepNext/>
      <w:keepLines/>
      <w:numPr>
        <w:ilvl w:val="2"/>
        <w:numId w:val="1"/>
      </w:numPr>
      <w:outlineLvl w:val="2"/>
    </w:pPr>
    <w:rPr>
      <w:b/>
      <w:bCs/>
      <w:sz w:val="24"/>
    </w:rPr>
  </w:style>
  <w:style w:type="paragraph" w:styleId="4">
    <w:name w:val="heading 4"/>
    <w:basedOn w:val="a"/>
    <w:next w:val="a0"/>
    <w:qFormat/>
    <w:rsid w:val="001E06A4"/>
    <w:pPr>
      <w:keepNext/>
      <w:keepLines/>
      <w:numPr>
        <w:ilvl w:val="3"/>
        <w:numId w:val="1"/>
      </w:numPr>
      <w:outlineLvl w:val="3"/>
    </w:pPr>
    <w:rPr>
      <w:rFonts w:ascii="黑体" w:eastAsia="黑体" w:hAnsi="Arial"/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"/>
    <w:next w:val="a"/>
    <w:qFormat/>
    <w:rsid w:val="006038A7"/>
    <w:rPr>
      <w:rFonts w:ascii="Arial" w:eastAsia="黑体" w:hAnsi="Arial" w:cs="Arial"/>
      <w:sz w:val="20"/>
      <w:szCs w:val="20"/>
    </w:rPr>
  </w:style>
  <w:style w:type="paragraph" w:styleId="a5">
    <w:name w:val="footnote text"/>
    <w:basedOn w:val="a"/>
    <w:semiHidden/>
    <w:rsid w:val="00C47047"/>
    <w:pPr>
      <w:snapToGrid w:val="0"/>
      <w:jc w:val="left"/>
    </w:pPr>
    <w:rPr>
      <w:sz w:val="18"/>
      <w:szCs w:val="18"/>
    </w:rPr>
  </w:style>
  <w:style w:type="character" w:styleId="a6">
    <w:name w:val="footnote reference"/>
    <w:semiHidden/>
    <w:rsid w:val="00C47047"/>
    <w:rPr>
      <w:vertAlign w:val="superscript"/>
    </w:rPr>
  </w:style>
  <w:style w:type="paragraph" w:styleId="HTML">
    <w:name w:val="HTML Preformatted"/>
    <w:basedOn w:val="a"/>
    <w:rsid w:val="00FB5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customStyle="1" w:styleId="a0">
    <w:name w:val="文章正文"/>
    <w:basedOn w:val="a"/>
    <w:rsid w:val="009B1CC2"/>
    <w:pPr>
      <w:ind w:firstLineChars="200" w:firstLine="200"/>
    </w:pPr>
    <w:rPr>
      <w:szCs w:val="21"/>
    </w:rPr>
  </w:style>
  <w:style w:type="paragraph" w:customStyle="1" w:styleId="a7">
    <w:name w:val="文章标题"/>
    <w:basedOn w:val="a"/>
    <w:next w:val="a0"/>
    <w:rsid w:val="001E06A4"/>
    <w:pPr>
      <w:jc w:val="center"/>
    </w:pPr>
    <w:rPr>
      <w:b/>
      <w:sz w:val="30"/>
      <w:szCs w:val="30"/>
    </w:rPr>
  </w:style>
  <w:style w:type="paragraph" w:customStyle="1" w:styleId="a8">
    <w:name w:val="程序代码"/>
    <w:basedOn w:val="a0"/>
    <w:rsid w:val="00A824C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200" w:left="200" w:rightChars="200" w:right="200" w:firstLineChars="0" w:firstLine="0"/>
    </w:pPr>
  </w:style>
  <w:style w:type="paragraph" w:customStyle="1" w:styleId="a9">
    <w:name w:val="居中图片"/>
    <w:basedOn w:val="a"/>
    <w:qFormat/>
    <w:rsid w:val="00334335"/>
    <w:pPr>
      <w:jc w:val="center"/>
    </w:pPr>
  </w:style>
  <w:style w:type="paragraph" w:styleId="aa">
    <w:name w:val="Balloon Text"/>
    <w:basedOn w:val="a"/>
    <w:link w:val="ab"/>
    <w:rsid w:val="008565AA"/>
    <w:rPr>
      <w:sz w:val="18"/>
      <w:szCs w:val="18"/>
    </w:rPr>
  </w:style>
  <w:style w:type="character" w:customStyle="1" w:styleId="ab">
    <w:name w:val="批注框文本 字符"/>
    <w:basedOn w:val="a1"/>
    <w:link w:val="aa"/>
    <w:rsid w:val="008565AA"/>
    <w:rPr>
      <w:kern w:val="2"/>
      <w:sz w:val="18"/>
      <w:szCs w:val="18"/>
    </w:rPr>
  </w:style>
  <w:style w:type="paragraph" w:styleId="ac">
    <w:name w:val="Plain Text"/>
    <w:basedOn w:val="a"/>
    <w:link w:val="ad"/>
    <w:rsid w:val="00FC3832"/>
    <w:rPr>
      <w:rFonts w:ascii="宋体" w:hAnsi="Courier New" w:cs="Courier New"/>
      <w:szCs w:val="21"/>
    </w:rPr>
  </w:style>
  <w:style w:type="character" w:customStyle="1" w:styleId="ad">
    <w:name w:val="纯文本 字符"/>
    <w:basedOn w:val="a1"/>
    <w:link w:val="ac"/>
    <w:rsid w:val="00FC3832"/>
    <w:rPr>
      <w:rFonts w:ascii="宋体" w:hAnsi="Courier New" w:cs="Courier New"/>
      <w:kern w:val="2"/>
      <w:sz w:val="21"/>
      <w:szCs w:val="21"/>
    </w:rPr>
  </w:style>
  <w:style w:type="paragraph" w:styleId="ae">
    <w:name w:val="List Paragraph"/>
    <w:basedOn w:val="a"/>
    <w:uiPriority w:val="34"/>
    <w:qFormat/>
    <w:rsid w:val="00BB65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0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2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32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56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ference_db\&#23398;&#26415;&#25991;&#29486;\&#19979;&#36733;&#35770;&#25991;\&#31508;&#35760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笔记模板.dot</Template>
  <TotalTime>117</TotalTime>
  <Pages>1</Pages>
  <Words>111</Words>
  <Characters>638</Characters>
  <Application>Microsoft Office Word</Application>
  <DocSecurity>0</DocSecurity>
  <Lines>5</Lines>
  <Paragraphs>1</Paragraphs>
  <ScaleCrop>false</ScaleCrop>
  <Company>Microsoft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</dc:creator>
  <cp:lastModifiedBy>yu bl</cp:lastModifiedBy>
  <cp:revision>74</cp:revision>
  <dcterms:created xsi:type="dcterms:W3CDTF">2020-03-22T08:57:00Z</dcterms:created>
  <dcterms:modified xsi:type="dcterms:W3CDTF">2023-03-28T08:23:00Z</dcterms:modified>
</cp:coreProperties>
</file>