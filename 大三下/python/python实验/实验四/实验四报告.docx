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738E" w14:textId="77777777" w:rsidR="0056043E" w:rsidRPr="002F41A8" w:rsidRDefault="0056043E" w:rsidP="0056043E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Pr="002F41A8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 w:rsidRPr="002F41A8">
        <w:rPr>
          <w:rFonts w:hint="eastAsia"/>
          <w:sz w:val="32"/>
          <w:szCs w:val="32"/>
        </w:rPr>
        <w:t>-20</w:t>
      </w:r>
      <w:r>
        <w:rPr>
          <w:rFonts w:hint="eastAsia"/>
          <w:sz w:val="32"/>
          <w:szCs w:val="32"/>
        </w:rPr>
        <w:t>20</w:t>
      </w:r>
      <w:r w:rsidRPr="002F41A8"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 w:rsidRPr="002F41A8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 w:rsidRPr="002F41A8">
        <w:rPr>
          <w:rFonts w:hint="eastAsia"/>
          <w:sz w:val="32"/>
          <w:szCs w:val="32"/>
        </w:rPr>
        <w:t>学期</w:t>
      </w:r>
    </w:p>
    <w:p w14:paraId="705AF935" w14:textId="77777777" w:rsidR="0056043E" w:rsidRDefault="0056043E" w:rsidP="0056043E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380DF2">
        <w:rPr>
          <w:rFonts w:hint="eastAsia"/>
          <w:b/>
          <w:sz w:val="44"/>
          <w:szCs w:val="44"/>
          <w:u w:val="single"/>
        </w:rPr>
        <w:t>Python</w:t>
      </w:r>
      <w:r w:rsidR="00380DF2">
        <w:rPr>
          <w:rFonts w:hint="eastAsia"/>
          <w:b/>
          <w:sz w:val="44"/>
          <w:szCs w:val="44"/>
          <w:u w:val="single"/>
        </w:rPr>
        <w:t>编程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6D17525F" w14:textId="77777777" w:rsidR="0056043E" w:rsidRPr="00207823" w:rsidRDefault="0056043E" w:rsidP="0056043E">
      <w:pPr>
        <w:jc w:val="center"/>
        <w:rPr>
          <w:b/>
          <w:sz w:val="18"/>
          <w:szCs w:val="18"/>
        </w:rPr>
      </w:pPr>
      <w:r w:rsidRPr="00207823">
        <w:rPr>
          <w:rFonts w:hint="eastAsia"/>
          <w:b/>
          <w:sz w:val="18"/>
          <w:szCs w:val="18"/>
        </w:rPr>
        <w:t>课号：</w:t>
      </w:r>
      <w:r>
        <w:rPr>
          <w:rFonts w:hint="eastAsia"/>
          <w:b/>
          <w:sz w:val="18"/>
          <w:szCs w:val="18"/>
        </w:rPr>
        <w:t xml:space="preserve"> </w:t>
      </w:r>
      <w:r w:rsidR="005E2B3D" w:rsidRPr="005E2B3D">
        <w:rPr>
          <w:b/>
          <w:sz w:val="18"/>
          <w:szCs w:val="18"/>
        </w:rPr>
        <w:t>1920825</w:t>
      </w:r>
      <w:r>
        <w:rPr>
          <w:rFonts w:hint="eastAsia"/>
          <w:b/>
          <w:sz w:val="18"/>
          <w:szCs w:val="18"/>
        </w:rPr>
        <w:t xml:space="preserve">          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proofErr w:type="gramStart"/>
      <w:r>
        <w:rPr>
          <w:rFonts w:hint="eastAsia"/>
          <w:b/>
          <w:sz w:val="18"/>
          <w:szCs w:val="18"/>
        </w:rPr>
        <w:t>甘才军</w:t>
      </w:r>
      <w:proofErr w:type="gramEnd"/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979"/>
        <w:gridCol w:w="3359"/>
        <w:gridCol w:w="1241"/>
        <w:gridCol w:w="3005"/>
      </w:tblGrid>
      <w:tr w:rsidR="003C6F41" w14:paraId="2881F74F" w14:textId="77777777" w:rsidTr="003C6F41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32C00AE9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F64FD" w14:textId="77777777" w:rsidR="003C6F41" w:rsidRPr="002E7A24" w:rsidRDefault="0034763C" w:rsidP="00051395">
            <w:pPr>
              <w:rPr>
                <w:b/>
              </w:rPr>
            </w:pPr>
            <w:r w:rsidRPr="0034763C">
              <w:rPr>
                <w:rFonts w:hint="eastAsia"/>
                <w:b/>
              </w:rPr>
              <w:t>实验</w:t>
            </w:r>
            <w:r w:rsidR="00051395">
              <w:rPr>
                <w:rFonts w:hint="eastAsia"/>
                <w:b/>
              </w:rPr>
              <w:t>4</w:t>
            </w:r>
            <w:r w:rsidR="0043083E">
              <w:rPr>
                <w:rFonts w:hint="eastAsia"/>
                <w:b/>
              </w:rPr>
              <w:t xml:space="preserve"> </w:t>
            </w:r>
            <w:r w:rsidR="00E418C5" w:rsidRPr="00E418C5">
              <w:rPr>
                <w:rFonts w:hint="eastAsia"/>
                <w:b/>
              </w:rPr>
              <w:t xml:space="preserve"> </w:t>
            </w:r>
            <w:r w:rsidR="00051395" w:rsidRPr="001F2224">
              <w:rPr>
                <w:rFonts w:hint="eastAsia"/>
              </w:rPr>
              <w:t>数据分析、科学计算可视化入门</w:t>
            </w:r>
          </w:p>
        </w:tc>
      </w:tr>
      <w:tr w:rsidR="003C6F41" w14:paraId="56C5C744" w14:textId="77777777" w:rsidTr="003C6F41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1CF94A6C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A8D7F8" w14:textId="6ED6DD28" w:rsidR="003C6F41" w:rsidRPr="002F41A8" w:rsidRDefault="005F39F5" w:rsidP="003C1C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720A8D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0BABAD" w14:textId="36F915AF" w:rsidR="003C6F41" w:rsidRPr="00DE137A" w:rsidRDefault="005F39F5" w:rsidP="003C1CD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计算机科学与技术专业</w:t>
            </w:r>
          </w:p>
        </w:tc>
      </w:tr>
      <w:tr w:rsidR="003C6F41" w14:paraId="70FA06C3" w14:textId="77777777" w:rsidTr="003C6F41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14:paraId="7C7A571D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CE473" w14:textId="6A50B4F4" w:rsidR="003C6F41" w:rsidRPr="00FD269B" w:rsidRDefault="003C6F41" w:rsidP="003C1CD4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788505C9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BF385" w14:textId="20E8F6DB" w:rsidR="003C6F41" w:rsidRPr="00FD269B" w:rsidRDefault="003C6F41" w:rsidP="003C1CD4">
            <w:pPr>
              <w:jc w:val="left"/>
              <w:rPr>
                <w:b/>
              </w:rPr>
            </w:pPr>
          </w:p>
        </w:tc>
      </w:tr>
      <w:tr w:rsidR="003C6F41" w14:paraId="53817069" w14:textId="77777777" w:rsidTr="003C6F41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E251B0" w14:textId="77777777" w:rsidR="003C6F41" w:rsidRDefault="003C6F41" w:rsidP="003C1CD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64A7AC" w14:textId="534AB828" w:rsidR="003C6F41" w:rsidRPr="00FD269B" w:rsidRDefault="005F39F5" w:rsidP="003C1C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="003C6F41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  <w:r w:rsidR="003C6F41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  <w:r w:rsidR="003C6F41">
              <w:rPr>
                <w:rFonts w:hint="eastAsia"/>
                <w:b/>
              </w:rPr>
              <w:t>日</w:t>
            </w:r>
          </w:p>
        </w:tc>
      </w:tr>
    </w:tbl>
    <w:p w14:paraId="27C260F6" w14:textId="77777777" w:rsidR="0056043E" w:rsidRDefault="0056043E" w:rsidP="0056043E"/>
    <w:p w14:paraId="670E77A9" w14:textId="77777777" w:rsidR="00910F61" w:rsidRDefault="00910F61" w:rsidP="00910F61">
      <w:pPr>
        <w:pStyle w:val="1"/>
      </w:pPr>
      <w:r>
        <w:rPr>
          <w:rFonts w:hint="eastAsia"/>
        </w:rPr>
        <w:t>实验目的</w:t>
      </w:r>
    </w:p>
    <w:p w14:paraId="31117460" w14:textId="77777777" w:rsidR="00051395" w:rsidRPr="00051395" w:rsidRDefault="00051395" w:rsidP="00051395">
      <w:r w:rsidRPr="00051395">
        <w:rPr>
          <w:rFonts w:hint="eastAsia"/>
        </w:rPr>
        <w:t>（</w:t>
      </w:r>
      <w:r w:rsidRPr="00051395">
        <w:rPr>
          <w:rFonts w:hint="eastAsia"/>
        </w:rPr>
        <w:t>1</w:t>
      </w:r>
      <w:r w:rsidRPr="00051395">
        <w:rPr>
          <w:rFonts w:hint="eastAsia"/>
        </w:rPr>
        <w:t>）了解科学计算中的数据分析、可视化最常用到的扩展库；</w:t>
      </w:r>
    </w:p>
    <w:p w14:paraId="05AA4286" w14:textId="77777777" w:rsidR="00051395" w:rsidRPr="00051395" w:rsidRDefault="00051395" w:rsidP="00051395">
      <w:r w:rsidRPr="00051395">
        <w:rPr>
          <w:rFonts w:hint="eastAsia"/>
        </w:rPr>
        <w:t>（</w:t>
      </w:r>
      <w:r w:rsidRPr="00051395">
        <w:rPr>
          <w:rFonts w:hint="eastAsia"/>
        </w:rPr>
        <w:t>2</w:t>
      </w:r>
      <w:r w:rsidRPr="00051395">
        <w:rPr>
          <w:rFonts w:hint="eastAsia"/>
        </w:rPr>
        <w:t>）掌握</w:t>
      </w:r>
      <w:proofErr w:type="spellStart"/>
      <w:r w:rsidRPr="00051395">
        <w:rPr>
          <w:rFonts w:hint="eastAsia"/>
        </w:rPr>
        <w:t>numpy</w:t>
      </w:r>
      <w:proofErr w:type="spellEnd"/>
      <w:r w:rsidRPr="00051395">
        <w:rPr>
          <w:rFonts w:hint="eastAsia"/>
        </w:rPr>
        <w:t>和</w:t>
      </w:r>
      <w:r w:rsidRPr="00051395">
        <w:rPr>
          <w:rFonts w:hint="eastAsia"/>
        </w:rPr>
        <w:t>matplotlib</w:t>
      </w:r>
      <w:r w:rsidRPr="00051395">
        <w:rPr>
          <w:rFonts w:hint="eastAsia"/>
        </w:rPr>
        <w:t>的安装；</w:t>
      </w:r>
    </w:p>
    <w:p w14:paraId="6FC6B245" w14:textId="77777777" w:rsidR="00051395" w:rsidRPr="00051395" w:rsidRDefault="00051395" w:rsidP="00051395">
      <w:r w:rsidRPr="00051395">
        <w:rPr>
          <w:rFonts w:hint="eastAsia"/>
        </w:rPr>
        <w:t>（</w:t>
      </w:r>
      <w:r w:rsidRPr="00051395">
        <w:rPr>
          <w:rFonts w:hint="eastAsia"/>
        </w:rPr>
        <w:t>3</w:t>
      </w:r>
      <w:r w:rsidRPr="00051395">
        <w:rPr>
          <w:rFonts w:hint="eastAsia"/>
        </w:rPr>
        <w:t>）掌握</w:t>
      </w:r>
      <w:proofErr w:type="spellStart"/>
      <w:r w:rsidRPr="00051395">
        <w:rPr>
          <w:rFonts w:hint="eastAsia"/>
        </w:rPr>
        <w:t>numpy</w:t>
      </w:r>
      <w:proofErr w:type="spellEnd"/>
      <w:r w:rsidRPr="00051395">
        <w:rPr>
          <w:rFonts w:hint="eastAsia"/>
        </w:rPr>
        <w:t>的基本用法（如矩阵乘法）；</w:t>
      </w:r>
    </w:p>
    <w:p w14:paraId="34B1E59F" w14:textId="77777777" w:rsidR="00051395" w:rsidRPr="00051395" w:rsidRDefault="00051395" w:rsidP="00051395">
      <w:r w:rsidRPr="00051395">
        <w:rPr>
          <w:rFonts w:hint="eastAsia"/>
        </w:rPr>
        <w:t>（</w:t>
      </w:r>
      <w:r w:rsidRPr="00051395">
        <w:rPr>
          <w:rFonts w:hint="eastAsia"/>
        </w:rPr>
        <w:t>4</w:t>
      </w:r>
      <w:r w:rsidRPr="00051395">
        <w:rPr>
          <w:rFonts w:hint="eastAsia"/>
        </w:rPr>
        <w:t>）掌握</w:t>
      </w:r>
      <w:proofErr w:type="spellStart"/>
      <w:r w:rsidRPr="00051395">
        <w:rPr>
          <w:rFonts w:hint="eastAsia"/>
        </w:rPr>
        <w:t>matlplotlib</w:t>
      </w:r>
      <w:proofErr w:type="spellEnd"/>
      <w:r w:rsidRPr="00051395">
        <w:rPr>
          <w:rFonts w:hint="eastAsia"/>
        </w:rPr>
        <w:t>的基本用法（如绘图）。</w:t>
      </w:r>
    </w:p>
    <w:p w14:paraId="27C2D59C" w14:textId="77777777" w:rsidR="00910F61" w:rsidRDefault="00910F61" w:rsidP="00051395">
      <w:pPr>
        <w:pStyle w:val="1"/>
      </w:pPr>
      <w:r>
        <w:rPr>
          <w:rFonts w:hint="eastAsia"/>
        </w:rPr>
        <w:t>实验内容</w:t>
      </w:r>
      <w:r w:rsidR="001966B9">
        <w:rPr>
          <w:rFonts w:hint="eastAsia"/>
        </w:rPr>
        <w:t>与</w:t>
      </w:r>
      <w:r>
        <w:rPr>
          <w:rFonts w:hint="eastAsia"/>
        </w:rPr>
        <w:t>步骤</w:t>
      </w:r>
    </w:p>
    <w:p w14:paraId="78899B22" w14:textId="77777777" w:rsidR="00FC3832" w:rsidRDefault="00BA7903" w:rsidP="00FC3832">
      <w:pPr>
        <w:ind w:firstLineChars="200" w:firstLine="420"/>
      </w:pPr>
      <w:r>
        <w:rPr>
          <w:rFonts w:hint="eastAsia"/>
        </w:rPr>
        <w:t>本次实验一共有两</w:t>
      </w:r>
      <w:r w:rsidR="006C6EE6">
        <w:rPr>
          <w:rFonts w:hint="eastAsia"/>
        </w:rPr>
        <w:t>关</w:t>
      </w:r>
      <w:r>
        <w:rPr>
          <w:rFonts w:hint="eastAsia"/>
        </w:rPr>
        <w:t>，</w:t>
      </w:r>
      <w:r w:rsidR="006C6EE6">
        <w:rPr>
          <w:rFonts w:hint="eastAsia"/>
        </w:rPr>
        <w:t>第</w:t>
      </w:r>
      <w:r w:rsidR="006C6EE6">
        <w:rPr>
          <w:rFonts w:hint="eastAsia"/>
        </w:rPr>
        <w:t>1</w:t>
      </w:r>
      <w:r w:rsidR="006C6EE6">
        <w:rPr>
          <w:rFonts w:hint="eastAsia"/>
        </w:rPr>
        <w:t>关</w:t>
      </w:r>
      <w:r>
        <w:rPr>
          <w:rFonts w:hint="eastAsia"/>
        </w:rPr>
        <w:t>，请在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上完成</w:t>
      </w:r>
      <w:r w:rsidR="00FC3832">
        <w:rPr>
          <w:rFonts w:hint="eastAsia"/>
        </w:rPr>
        <w:t>。</w:t>
      </w:r>
      <w:r w:rsidR="008173FB">
        <w:rPr>
          <w:rFonts w:hint="eastAsia"/>
        </w:rPr>
        <w:t>在</w:t>
      </w:r>
      <w:r w:rsidR="008173FB">
        <w:rPr>
          <w:rFonts w:hint="eastAsia"/>
        </w:rPr>
        <w:t>PC</w:t>
      </w:r>
      <w:r w:rsidR="008173FB">
        <w:rPr>
          <w:rFonts w:hint="eastAsia"/>
        </w:rPr>
        <w:t>上完成</w:t>
      </w:r>
      <w:r w:rsidR="006C6EE6">
        <w:rPr>
          <w:rFonts w:hint="eastAsia"/>
        </w:rPr>
        <w:t>第</w:t>
      </w:r>
      <w:r w:rsidR="006C6EE6">
        <w:rPr>
          <w:rFonts w:hint="eastAsia"/>
        </w:rPr>
        <w:t>2</w:t>
      </w:r>
      <w:r w:rsidR="006C6EE6">
        <w:rPr>
          <w:rFonts w:hint="eastAsia"/>
        </w:rPr>
        <w:t>关，</w:t>
      </w:r>
      <w:r w:rsidR="008173FB">
        <w:rPr>
          <w:rFonts w:hint="eastAsia"/>
        </w:rPr>
        <w:t>其</w:t>
      </w:r>
      <w:r w:rsidR="006C6EE6">
        <w:rPr>
          <w:rFonts w:hint="eastAsia"/>
        </w:rPr>
        <w:t>详情如下：</w:t>
      </w:r>
    </w:p>
    <w:p w14:paraId="521162E8" w14:textId="77777777" w:rsidR="006C6EE6" w:rsidRDefault="00051395" w:rsidP="006C6EE6">
      <w:pPr>
        <w:pStyle w:val="a9"/>
      </w:pPr>
      <w:r>
        <w:rPr>
          <w:noProof/>
        </w:rPr>
        <w:drawing>
          <wp:inline distT="0" distB="0" distL="0" distR="0" wp14:anchorId="612DAE97" wp14:editId="308FAFB9">
            <wp:extent cx="53149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C5B" w14:textId="77777777" w:rsidR="006C6EE6" w:rsidRDefault="00051395" w:rsidP="006C6EE6">
      <w:pPr>
        <w:pStyle w:val="a9"/>
      </w:pPr>
      <w:r>
        <w:rPr>
          <w:noProof/>
        </w:rPr>
        <w:lastRenderedPageBreak/>
        <w:drawing>
          <wp:inline distT="0" distB="0" distL="0" distR="0" wp14:anchorId="13551005" wp14:editId="4154520E">
            <wp:extent cx="5076825" cy="443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EC03" w14:textId="77777777" w:rsidR="00051395" w:rsidRDefault="00051395" w:rsidP="00617B7C">
      <w:pPr>
        <w:pStyle w:val="ac"/>
        <w:ind w:firstLine="420"/>
      </w:pPr>
    </w:p>
    <w:p w14:paraId="2D402EB2" w14:textId="77777777" w:rsidR="00FC3832" w:rsidRDefault="00617B7C" w:rsidP="00617B7C">
      <w:pPr>
        <w:pStyle w:val="ac"/>
        <w:ind w:firstLine="420"/>
      </w:pPr>
      <w:r>
        <w:rPr>
          <w:rFonts w:hint="eastAsia"/>
        </w:rPr>
        <w:t>（1）在本行下给出</w:t>
      </w:r>
      <w:r w:rsidR="006C6EE6">
        <w:rPr>
          <w:rFonts w:hint="eastAsia"/>
        </w:rPr>
        <w:t>第2</w:t>
      </w:r>
      <w:proofErr w:type="gramStart"/>
      <w:r w:rsidR="006C6EE6">
        <w:rPr>
          <w:rFonts w:hint="eastAsia"/>
        </w:rPr>
        <w:t>关任务</w:t>
      </w:r>
      <w:proofErr w:type="gramEnd"/>
      <w:r>
        <w:rPr>
          <w:rFonts w:hint="eastAsia"/>
        </w:rPr>
        <w:t>的</w:t>
      </w:r>
      <w:r w:rsidRPr="00535440">
        <w:rPr>
          <w:rFonts w:hint="eastAsia"/>
          <w:u w:val="single"/>
        </w:rPr>
        <w:t>代码截图</w:t>
      </w:r>
    </w:p>
    <w:p w14:paraId="124C30AB" w14:textId="77B435D9" w:rsidR="00CB6EDA" w:rsidRDefault="0037220B" w:rsidP="00FC3832">
      <w:pPr>
        <w:pStyle w:val="ac"/>
        <w:ind w:firstLine="420"/>
      </w:pPr>
      <w:r w:rsidRPr="0037220B">
        <w:rPr>
          <w:noProof/>
        </w:rPr>
        <w:drawing>
          <wp:inline distT="0" distB="0" distL="0" distR="0" wp14:anchorId="5E176AD4" wp14:editId="2D42E3A8">
            <wp:extent cx="6120130" cy="2826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B0AE" w14:textId="77777777" w:rsidR="00CB3FAC" w:rsidRPr="006C6EE6" w:rsidRDefault="00CB3FAC" w:rsidP="00FC3832">
      <w:pPr>
        <w:pStyle w:val="ac"/>
        <w:ind w:firstLine="420"/>
      </w:pPr>
    </w:p>
    <w:p w14:paraId="0FF3C6F9" w14:textId="2E765F1E" w:rsidR="00E22558" w:rsidRDefault="00A430BF" w:rsidP="00A430BF">
      <w:pPr>
        <w:pStyle w:val="ac"/>
        <w:ind w:firstLine="420"/>
      </w:pPr>
      <w:r>
        <w:rPr>
          <w:rFonts w:hint="eastAsia"/>
        </w:rPr>
        <w:t>（2）请在下方插入你的程序产生的三</w:t>
      </w:r>
      <w:r w:rsidR="00E22558">
        <w:rPr>
          <w:rFonts w:hint="eastAsia"/>
        </w:rPr>
        <w:t>幅</w:t>
      </w:r>
      <w:r>
        <w:rPr>
          <w:rFonts w:hint="eastAsia"/>
        </w:rPr>
        <w:t>不同坐标范围的</w:t>
      </w:r>
      <w:r w:rsidR="00806960">
        <w:rPr>
          <w:rFonts w:hint="eastAsia"/>
          <w:b/>
          <w:color w:val="FF0000"/>
        </w:rPr>
        <w:t>矢量图形</w:t>
      </w:r>
    </w:p>
    <w:p w14:paraId="0E44AEB7" w14:textId="5D88404B" w:rsidR="00FC3832" w:rsidRDefault="00806960" w:rsidP="00FC3832">
      <w:pPr>
        <w:pStyle w:val="ac"/>
        <w:ind w:firstLine="420"/>
      </w:pPr>
      <w:r>
        <w:rPr>
          <w:noProof/>
        </w:rPr>
        <w:lastRenderedPageBreak/>
        <w:drawing>
          <wp:inline distT="0" distB="0" distL="0" distR="0" wp14:anchorId="3C4F5A15" wp14:editId="7641A20F">
            <wp:extent cx="5850890" cy="4387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77D4" w14:textId="525CE026" w:rsidR="00806960" w:rsidRDefault="00806960" w:rsidP="00FC3832">
      <w:pPr>
        <w:pStyle w:val="ac"/>
        <w:ind w:firstLine="420"/>
      </w:pPr>
    </w:p>
    <w:p w14:paraId="500FED5E" w14:textId="052DC674" w:rsidR="00806960" w:rsidRDefault="00806960" w:rsidP="00FC3832">
      <w:pPr>
        <w:pStyle w:val="ac"/>
        <w:ind w:firstLine="420"/>
      </w:pPr>
      <w:r>
        <w:rPr>
          <w:noProof/>
        </w:rPr>
        <w:drawing>
          <wp:inline distT="0" distB="0" distL="0" distR="0" wp14:anchorId="3CB66CE4" wp14:editId="302CDF7F">
            <wp:extent cx="5850890" cy="4387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0D95" w14:textId="4DE6E1FD" w:rsidR="00806960" w:rsidRPr="00A430BF" w:rsidRDefault="00806960" w:rsidP="00FC3832">
      <w:pPr>
        <w:pStyle w:val="ac"/>
        <w:ind w:firstLine="420"/>
      </w:pPr>
      <w:r>
        <w:rPr>
          <w:noProof/>
        </w:rPr>
        <w:lastRenderedPageBreak/>
        <w:drawing>
          <wp:inline distT="0" distB="0" distL="0" distR="0" wp14:anchorId="2F121224" wp14:editId="5AF0407D">
            <wp:extent cx="5850890" cy="4387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6936" w14:textId="77777777" w:rsidR="001D7DD4" w:rsidRPr="00A430BF" w:rsidRDefault="001D7DD4" w:rsidP="00FC3832">
      <w:pPr>
        <w:pStyle w:val="ac"/>
        <w:ind w:firstLine="420"/>
      </w:pPr>
    </w:p>
    <w:p w14:paraId="2AA42871" w14:textId="77777777" w:rsidR="00FC3832" w:rsidRDefault="00FC3832" w:rsidP="001D7DD4">
      <w:pPr>
        <w:pStyle w:val="1"/>
      </w:pPr>
      <w:r>
        <w:rPr>
          <w:rFonts w:hint="eastAsia"/>
        </w:rPr>
        <w:t>实验小结</w:t>
      </w:r>
    </w:p>
    <w:p w14:paraId="76B03936" w14:textId="77777777" w:rsidR="00FC3832" w:rsidRDefault="00FC3832" w:rsidP="00FC3832">
      <w:pPr>
        <w:rPr>
          <w:noProof/>
        </w:rPr>
      </w:pPr>
      <w:r>
        <w:rPr>
          <w:rFonts w:hint="eastAsia"/>
          <w:noProof/>
        </w:rPr>
        <w:t>请对你在此次实验中遇到的问题及解决方法进行归纳总结（按序号一一列出来）。</w:t>
      </w:r>
    </w:p>
    <w:p w14:paraId="618FB55D" w14:textId="26D0A336" w:rsidR="002F684B" w:rsidRDefault="00806960" w:rsidP="0080696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本次实验中对第一关输入的处理。上网查阅没找到好的直接转字符串为数组的方式，最后采用切片的方式处理。</w:t>
      </w:r>
    </w:p>
    <w:p w14:paraId="653B163A" w14:textId="068EBD87" w:rsidR="00806960" w:rsidRDefault="00806960" w:rsidP="0080696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对于矩阵转换的处理。通过阅读教材找到相应函数。</w:t>
      </w:r>
    </w:p>
    <w:p w14:paraId="2D09A9BA" w14:textId="5A67A8D4" w:rsidR="00806960" w:rsidRDefault="00806960" w:rsidP="0080696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对</w:t>
      </w:r>
      <w:r w:rsidRPr="00806960">
        <w:t>matplotlib</w:t>
      </w:r>
      <w:r>
        <w:rPr>
          <w:rFonts w:hint="eastAsia"/>
        </w:rPr>
        <w:t>的使用。先后从</w:t>
      </w:r>
      <w:proofErr w:type="spellStart"/>
      <w:r>
        <w:rPr>
          <w:rFonts w:hint="eastAsia"/>
        </w:rPr>
        <w:t>scdn</w:t>
      </w:r>
      <w:proofErr w:type="spellEnd"/>
      <w:r>
        <w:rPr>
          <w:rFonts w:hint="eastAsia"/>
        </w:rPr>
        <w:t>，菜鸟教程得到相应的包和函数的用法以及库的安装。</w:t>
      </w:r>
    </w:p>
    <w:p w14:paraId="55C4C310" w14:textId="53F23581" w:rsidR="00806960" w:rsidRDefault="00806960" w:rsidP="0080696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对于中文字体的显示。开始不能显示中文，上网查询通过指定字体可以解决，但因此造成了负号缺失。</w:t>
      </w:r>
    </w:p>
    <w:p w14:paraId="0DFB6B96" w14:textId="4801A488" w:rsidR="00806960" w:rsidRPr="0015109F" w:rsidRDefault="00806960" w:rsidP="00806960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wmf</w:t>
      </w:r>
      <w:proofErr w:type="spellEnd"/>
      <w:r>
        <w:rPr>
          <w:rFonts w:hint="eastAsia"/>
        </w:rPr>
        <w:t>的格式转换，采用在线转换网站功能进行转换。</w:t>
      </w:r>
    </w:p>
    <w:sectPr w:rsidR="00806960" w:rsidRPr="0015109F" w:rsidSect="001F371C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1394" w14:textId="77777777" w:rsidR="001348EB" w:rsidRDefault="001348EB" w:rsidP="00C47047">
      <w:pPr>
        <w:ind w:firstLine="420"/>
      </w:pPr>
      <w:r>
        <w:separator/>
      </w:r>
    </w:p>
  </w:endnote>
  <w:endnote w:type="continuationSeparator" w:id="0">
    <w:p w14:paraId="390F8533" w14:textId="77777777" w:rsidR="001348EB" w:rsidRDefault="001348EB" w:rsidP="00C4704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9E70" w14:textId="77777777" w:rsidR="001348EB" w:rsidRDefault="001348EB" w:rsidP="00C47047">
      <w:pPr>
        <w:ind w:firstLine="420"/>
      </w:pPr>
      <w:r>
        <w:separator/>
      </w:r>
    </w:p>
  </w:footnote>
  <w:footnote w:type="continuationSeparator" w:id="0">
    <w:p w14:paraId="03EFF8BF" w14:textId="77777777" w:rsidR="001348EB" w:rsidRDefault="001348EB" w:rsidP="00C47047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CA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 w15:restartNumberingAfterBreak="0">
    <w:nsid w:val="17C46FA4"/>
    <w:multiLevelType w:val="hybridMultilevel"/>
    <w:tmpl w:val="589E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F434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" w15:restartNumberingAfterBreak="0">
    <w:nsid w:val="2195012A"/>
    <w:multiLevelType w:val="hybridMultilevel"/>
    <w:tmpl w:val="67C0A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357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 w15:restartNumberingAfterBreak="0">
    <w:nsid w:val="2D112A05"/>
    <w:multiLevelType w:val="hybridMultilevel"/>
    <w:tmpl w:val="2692042A"/>
    <w:lvl w:ilvl="0" w:tplc="D910E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9B39D4"/>
    <w:multiLevelType w:val="multilevel"/>
    <w:tmpl w:val="A92464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FD96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3C664FAA"/>
    <w:multiLevelType w:val="multilevel"/>
    <w:tmpl w:val="04F445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D6149A4"/>
    <w:multiLevelType w:val="multilevel"/>
    <w:tmpl w:val="15D86C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1684684"/>
    <w:multiLevelType w:val="multilevel"/>
    <w:tmpl w:val="0AB89C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5E843E75"/>
    <w:multiLevelType w:val="multilevel"/>
    <w:tmpl w:val="D2B29E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pStyle w:val="4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636F63B5"/>
    <w:multiLevelType w:val="multilevel"/>
    <w:tmpl w:val="A1D2A5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2685130"/>
    <w:multiLevelType w:val="multilevel"/>
    <w:tmpl w:val="E43696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sz w:val="30"/>
        <w:szCs w:val="30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0" w:firstLine="0"/>
      </w:pPr>
      <w:rPr>
        <w:rFonts w:hint="eastAsia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72FC0268"/>
    <w:multiLevelType w:val="multilevel"/>
    <w:tmpl w:val="665646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860121882">
    <w:abstractNumId w:val="12"/>
  </w:num>
  <w:num w:numId="2" w16cid:durableId="772821188">
    <w:abstractNumId w:val="6"/>
  </w:num>
  <w:num w:numId="3" w16cid:durableId="1348947992">
    <w:abstractNumId w:val="15"/>
  </w:num>
  <w:num w:numId="4" w16cid:durableId="1477449260">
    <w:abstractNumId w:val="10"/>
  </w:num>
  <w:num w:numId="5" w16cid:durableId="1125778329">
    <w:abstractNumId w:val="13"/>
  </w:num>
  <w:num w:numId="6" w16cid:durableId="1894192809">
    <w:abstractNumId w:val="4"/>
  </w:num>
  <w:num w:numId="7" w16cid:durableId="1785684842">
    <w:abstractNumId w:val="2"/>
  </w:num>
  <w:num w:numId="8" w16cid:durableId="906691540">
    <w:abstractNumId w:val="0"/>
  </w:num>
  <w:num w:numId="9" w16cid:durableId="499926299">
    <w:abstractNumId w:val="7"/>
  </w:num>
  <w:num w:numId="10" w16cid:durableId="758867134">
    <w:abstractNumId w:val="11"/>
  </w:num>
  <w:num w:numId="11" w16cid:durableId="915288457">
    <w:abstractNumId w:val="8"/>
  </w:num>
  <w:num w:numId="12" w16cid:durableId="1193805290">
    <w:abstractNumId w:val="14"/>
  </w:num>
  <w:num w:numId="13" w16cid:durableId="1878274758">
    <w:abstractNumId w:val="1"/>
  </w:num>
  <w:num w:numId="14" w16cid:durableId="1694723686">
    <w:abstractNumId w:val="9"/>
  </w:num>
  <w:num w:numId="15" w16cid:durableId="1725130794">
    <w:abstractNumId w:val="3"/>
  </w:num>
  <w:num w:numId="16" w16cid:durableId="1228802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B77"/>
    <w:rsid w:val="000073DF"/>
    <w:rsid w:val="0001475D"/>
    <w:rsid w:val="00033B73"/>
    <w:rsid w:val="00051395"/>
    <w:rsid w:val="00054C98"/>
    <w:rsid w:val="00061FB3"/>
    <w:rsid w:val="00063970"/>
    <w:rsid w:val="00090F59"/>
    <w:rsid w:val="000C4DE4"/>
    <w:rsid w:val="0012389C"/>
    <w:rsid w:val="00127AF3"/>
    <w:rsid w:val="001348EB"/>
    <w:rsid w:val="0015109F"/>
    <w:rsid w:val="00155C3B"/>
    <w:rsid w:val="00185350"/>
    <w:rsid w:val="00195C6F"/>
    <w:rsid w:val="001966B9"/>
    <w:rsid w:val="001A4092"/>
    <w:rsid w:val="001B4EB6"/>
    <w:rsid w:val="001B71F5"/>
    <w:rsid w:val="001C2D4B"/>
    <w:rsid w:val="001D7DD4"/>
    <w:rsid w:val="001E06A4"/>
    <w:rsid w:val="001E3998"/>
    <w:rsid w:val="001E5CFB"/>
    <w:rsid w:val="001E6D75"/>
    <w:rsid w:val="001F371C"/>
    <w:rsid w:val="0026240C"/>
    <w:rsid w:val="002768AD"/>
    <w:rsid w:val="00283EF0"/>
    <w:rsid w:val="00293B1E"/>
    <w:rsid w:val="002B1850"/>
    <w:rsid w:val="002E24FA"/>
    <w:rsid w:val="002E5912"/>
    <w:rsid w:val="002F5FDB"/>
    <w:rsid w:val="002F684B"/>
    <w:rsid w:val="00305559"/>
    <w:rsid w:val="00334335"/>
    <w:rsid w:val="00336882"/>
    <w:rsid w:val="00337947"/>
    <w:rsid w:val="0034763C"/>
    <w:rsid w:val="00351F16"/>
    <w:rsid w:val="00356436"/>
    <w:rsid w:val="0036030D"/>
    <w:rsid w:val="00362F35"/>
    <w:rsid w:val="00364ADE"/>
    <w:rsid w:val="0037220B"/>
    <w:rsid w:val="00380DF2"/>
    <w:rsid w:val="003A5B9C"/>
    <w:rsid w:val="003A6953"/>
    <w:rsid w:val="003C6F41"/>
    <w:rsid w:val="003E786B"/>
    <w:rsid w:val="00407727"/>
    <w:rsid w:val="004145CC"/>
    <w:rsid w:val="004258D2"/>
    <w:rsid w:val="00430125"/>
    <w:rsid w:val="0043083E"/>
    <w:rsid w:val="004415A9"/>
    <w:rsid w:val="00463B34"/>
    <w:rsid w:val="004811D7"/>
    <w:rsid w:val="00491BBC"/>
    <w:rsid w:val="004C2412"/>
    <w:rsid w:val="00533FE6"/>
    <w:rsid w:val="00535440"/>
    <w:rsid w:val="00535D74"/>
    <w:rsid w:val="0053616E"/>
    <w:rsid w:val="00556B83"/>
    <w:rsid w:val="0056043E"/>
    <w:rsid w:val="00561E68"/>
    <w:rsid w:val="00561F5F"/>
    <w:rsid w:val="005A6092"/>
    <w:rsid w:val="005E05E3"/>
    <w:rsid w:val="005E2B3D"/>
    <w:rsid w:val="005E403A"/>
    <w:rsid w:val="005F39F5"/>
    <w:rsid w:val="006038A7"/>
    <w:rsid w:val="00610AA0"/>
    <w:rsid w:val="00617B7C"/>
    <w:rsid w:val="0063784F"/>
    <w:rsid w:val="006452E6"/>
    <w:rsid w:val="0066400C"/>
    <w:rsid w:val="0067091B"/>
    <w:rsid w:val="00697211"/>
    <w:rsid w:val="006C075F"/>
    <w:rsid w:val="006C6EE6"/>
    <w:rsid w:val="006E2FA4"/>
    <w:rsid w:val="006E6585"/>
    <w:rsid w:val="006F12D9"/>
    <w:rsid w:val="00706A19"/>
    <w:rsid w:val="00742CA0"/>
    <w:rsid w:val="00747171"/>
    <w:rsid w:val="007553D9"/>
    <w:rsid w:val="00766BC4"/>
    <w:rsid w:val="007772CC"/>
    <w:rsid w:val="0078235D"/>
    <w:rsid w:val="007836E4"/>
    <w:rsid w:val="007A712C"/>
    <w:rsid w:val="007B6BF8"/>
    <w:rsid w:val="007D5EF5"/>
    <w:rsid w:val="007F754F"/>
    <w:rsid w:val="007F75B5"/>
    <w:rsid w:val="00802B77"/>
    <w:rsid w:val="008034B0"/>
    <w:rsid w:val="00803BDC"/>
    <w:rsid w:val="0080402C"/>
    <w:rsid w:val="00806960"/>
    <w:rsid w:val="008101DF"/>
    <w:rsid w:val="008173FB"/>
    <w:rsid w:val="00822B3A"/>
    <w:rsid w:val="008346A7"/>
    <w:rsid w:val="0083554E"/>
    <w:rsid w:val="00843FE9"/>
    <w:rsid w:val="00845BC7"/>
    <w:rsid w:val="008565AA"/>
    <w:rsid w:val="008628F3"/>
    <w:rsid w:val="00877FCD"/>
    <w:rsid w:val="008A0807"/>
    <w:rsid w:val="008A59DD"/>
    <w:rsid w:val="008E77EE"/>
    <w:rsid w:val="009066C4"/>
    <w:rsid w:val="00910F61"/>
    <w:rsid w:val="009242F4"/>
    <w:rsid w:val="00926047"/>
    <w:rsid w:val="00926F7A"/>
    <w:rsid w:val="0093192C"/>
    <w:rsid w:val="00943443"/>
    <w:rsid w:val="00995141"/>
    <w:rsid w:val="009A245E"/>
    <w:rsid w:val="009B1CC2"/>
    <w:rsid w:val="009B7449"/>
    <w:rsid w:val="009C2030"/>
    <w:rsid w:val="009E4EFD"/>
    <w:rsid w:val="009F1E60"/>
    <w:rsid w:val="009F2675"/>
    <w:rsid w:val="009F4513"/>
    <w:rsid w:val="00A06CDA"/>
    <w:rsid w:val="00A07448"/>
    <w:rsid w:val="00A1037C"/>
    <w:rsid w:val="00A11A94"/>
    <w:rsid w:val="00A13E1B"/>
    <w:rsid w:val="00A2405C"/>
    <w:rsid w:val="00A430BF"/>
    <w:rsid w:val="00A431BB"/>
    <w:rsid w:val="00A80E2F"/>
    <w:rsid w:val="00A824CC"/>
    <w:rsid w:val="00A9015C"/>
    <w:rsid w:val="00A944D6"/>
    <w:rsid w:val="00AB213B"/>
    <w:rsid w:val="00AD62BD"/>
    <w:rsid w:val="00AE67BD"/>
    <w:rsid w:val="00B01A1D"/>
    <w:rsid w:val="00B074C3"/>
    <w:rsid w:val="00B66681"/>
    <w:rsid w:val="00B66EF4"/>
    <w:rsid w:val="00BA7903"/>
    <w:rsid w:val="00BC29B7"/>
    <w:rsid w:val="00BF63FF"/>
    <w:rsid w:val="00C06070"/>
    <w:rsid w:val="00C10C41"/>
    <w:rsid w:val="00C2496F"/>
    <w:rsid w:val="00C30B26"/>
    <w:rsid w:val="00C46E93"/>
    <w:rsid w:val="00C47047"/>
    <w:rsid w:val="00C47E16"/>
    <w:rsid w:val="00C551E3"/>
    <w:rsid w:val="00C5734C"/>
    <w:rsid w:val="00C67BBC"/>
    <w:rsid w:val="00C7678B"/>
    <w:rsid w:val="00CA6B28"/>
    <w:rsid w:val="00CB27D1"/>
    <w:rsid w:val="00CB3FAC"/>
    <w:rsid w:val="00CB6EDA"/>
    <w:rsid w:val="00CC6EEB"/>
    <w:rsid w:val="00CC74E0"/>
    <w:rsid w:val="00CD082A"/>
    <w:rsid w:val="00CF7014"/>
    <w:rsid w:val="00D2544E"/>
    <w:rsid w:val="00D35141"/>
    <w:rsid w:val="00D41735"/>
    <w:rsid w:val="00D417DA"/>
    <w:rsid w:val="00D44C12"/>
    <w:rsid w:val="00D669A3"/>
    <w:rsid w:val="00D67BBB"/>
    <w:rsid w:val="00D71A3D"/>
    <w:rsid w:val="00D722B9"/>
    <w:rsid w:val="00DB0CAF"/>
    <w:rsid w:val="00DC61C3"/>
    <w:rsid w:val="00DE063C"/>
    <w:rsid w:val="00DF4792"/>
    <w:rsid w:val="00E11098"/>
    <w:rsid w:val="00E22558"/>
    <w:rsid w:val="00E40B86"/>
    <w:rsid w:val="00E418C5"/>
    <w:rsid w:val="00E45A2E"/>
    <w:rsid w:val="00E628CB"/>
    <w:rsid w:val="00E81466"/>
    <w:rsid w:val="00EB0C53"/>
    <w:rsid w:val="00EB4756"/>
    <w:rsid w:val="00EE31F5"/>
    <w:rsid w:val="00EE6E9B"/>
    <w:rsid w:val="00EF71CF"/>
    <w:rsid w:val="00F00F50"/>
    <w:rsid w:val="00F14C75"/>
    <w:rsid w:val="00F32D4F"/>
    <w:rsid w:val="00F33E26"/>
    <w:rsid w:val="00F45B28"/>
    <w:rsid w:val="00F63E03"/>
    <w:rsid w:val="00F71498"/>
    <w:rsid w:val="00F76E7C"/>
    <w:rsid w:val="00FB545F"/>
    <w:rsid w:val="00FC0392"/>
    <w:rsid w:val="00FC3832"/>
    <w:rsid w:val="00FE457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591E6"/>
  <w15:docId w15:val="{49F13557-4FD8-4F78-998C-25C6FC82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1C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1E06A4"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qFormat/>
    <w:rsid w:val="001E06A4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qFormat/>
    <w:rsid w:val="001E06A4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4">
    <w:name w:val="heading 4"/>
    <w:basedOn w:val="a"/>
    <w:next w:val="a0"/>
    <w:qFormat/>
    <w:rsid w:val="001E06A4"/>
    <w:pPr>
      <w:keepNext/>
      <w:keepLines/>
      <w:numPr>
        <w:ilvl w:val="3"/>
        <w:numId w:val="1"/>
      </w:numPr>
      <w:outlineLvl w:val="3"/>
    </w:pPr>
    <w:rPr>
      <w:rFonts w:ascii="黑体" w:eastAsia="黑体" w:hAnsi="Arial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6038A7"/>
    <w:rPr>
      <w:rFonts w:ascii="Arial" w:eastAsia="黑体" w:hAnsi="Arial" w:cs="Arial"/>
      <w:sz w:val="20"/>
      <w:szCs w:val="20"/>
    </w:rPr>
  </w:style>
  <w:style w:type="paragraph" w:styleId="a5">
    <w:name w:val="footnote text"/>
    <w:basedOn w:val="a"/>
    <w:semiHidden/>
    <w:rsid w:val="00C47047"/>
    <w:pPr>
      <w:snapToGrid w:val="0"/>
      <w:jc w:val="left"/>
    </w:pPr>
    <w:rPr>
      <w:sz w:val="18"/>
      <w:szCs w:val="18"/>
    </w:rPr>
  </w:style>
  <w:style w:type="character" w:styleId="a6">
    <w:name w:val="footnote reference"/>
    <w:semiHidden/>
    <w:rsid w:val="00C47047"/>
    <w:rPr>
      <w:vertAlign w:val="superscript"/>
    </w:rPr>
  </w:style>
  <w:style w:type="paragraph" w:styleId="HTML">
    <w:name w:val="HTML Preformatted"/>
    <w:basedOn w:val="a"/>
    <w:rsid w:val="00FB5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文章正文"/>
    <w:basedOn w:val="a"/>
    <w:rsid w:val="009B1CC2"/>
    <w:pPr>
      <w:ind w:firstLineChars="200" w:firstLine="200"/>
    </w:pPr>
    <w:rPr>
      <w:szCs w:val="21"/>
    </w:rPr>
  </w:style>
  <w:style w:type="paragraph" w:customStyle="1" w:styleId="a7">
    <w:name w:val="文章标题"/>
    <w:basedOn w:val="a"/>
    <w:next w:val="a0"/>
    <w:rsid w:val="001E06A4"/>
    <w:pPr>
      <w:jc w:val="center"/>
    </w:pPr>
    <w:rPr>
      <w:b/>
      <w:sz w:val="30"/>
      <w:szCs w:val="30"/>
    </w:rPr>
  </w:style>
  <w:style w:type="paragraph" w:customStyle="1" w:styleId="a8">
    <w:name w:val="程序代码"/>
    <w:basedOn w:val="a0"/>
    <w:rsid w:val="00A824C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 w:firstLineChars="0" w:firstLine="0"/>
    </w:pPr>
  </w:style>
  <w:style w:type="paragraph" w:customStyle="1" w:styleId="a9">
    <w:name w:val="居中图片"/>
    <w:basedOn w:val="a"/>
    <w:qFormat/>
    <w:rsid w:val="00334335"/>
    <w:pPr>
      <w:jc w:val="center"/>
    </w:pPr>
  </w:style>
  <w:style w:type="paragraph" w:styleId="aa">
    <w:name w:val="Balloon Text"/>
    <w:basedOn w:val="a"/>
    <w:link w:val="ab"/>
    <w:rsid w:val="008565AA"/>
    <w:rPr>
      <w:sz w:val="18"/>
      <w:szCs w:val="18"/>
    </w:rPr>
  </w:style>
  <w:style w:type="character" w:customStyle="1" w:styleId="ab">
    <w:name w:val="批注框文本 字符"/>
    <w:basedOn w:val="a1"/>
    <w:link w:val="aa"/>
    <w:rsid w:val="008565AA"/>
    <w:rPr>
      <w:kern w:val="2"/>
      <w:sz w:val="18"/>
      <w:szCs w:val="18"/>
    </w:rPr>
  </w:style>
  <w:style w:type="paragraph" w:styleId="ac">
    <w:name w:val="Plain Text"/>
    <w:basedOn w:val="a"/>
    <w:link w:val="ad"/>
    <w:rsid w:val="00FC3832"/>
    <w:rPr>
      <w:rFonts w:ascii="宋体" w:hAnsi="Courier New" w:cs="Courier New"/>
      <w:szCs w:val="21"/>
    </w:rPr>
  </w:style>
  <w:style w:type="character" w:customStyle="1" w:styleId="ad">
    <w:name w:val="纯文本 字符"/>
    <w:basedOn w:val="a1"/>
    <w:link w:val="ac"/>
    <w:rsid w:val="00FC3832"/>
    <w:rPr>
      <w:rFonts w:ascii="宋体" w:hAnsi="Courier New" w:cs="Courier New"/>
      <w:kern w:val="2"/>
      <w:sz w:val="21"/>
      <w:szCs w:val="21"/>
    </w:rPr>
  </w:style>
  <w:style w:type="paragraph" w:styleId="ae">
    <w:name w:val="List Paragraph"/>
    <w:basedOn w:val="a"/>
    <w:uiPriority w:val="34"/>
    <w:qFormat/>
    <w:rsid w:val="00BF63FF"/>
    <w:pPr>
      <w:ind w:firstLineChars="200" w:firstLine="420"/>
    </w:pPr>
  </w:style>
  <w:style w:type="paragraph" w:styleId="af">
    <w:name w:val="header"/>
    <w:basedOn w:val="a"/>
    <w:link w:val="af0"/>
    <w:unhideWhenUsed/>
    <w:rsid w:val="003055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05559"/>
    <w:rPr>
      <w:kern w:val="2"/>
      <w:sz w:val="18"/>
      <w:szCs w:val="18"/>
    </w:rPr>
  </w:style>
  <w:style w:type="paragraph" w:styleId="af1">
    <w:name w:val="footer"/>
    <w:basedOn w:val="a"/>
    <w:link w:val="af2"/>
    <w:unhideWhenUsed/>
    <w:rsid w:val="00305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055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ference_db\&#23398;&#26415;&#25991;&#29486;\&#19979;&#36733;&#35770;&#25991;\&#31508;&#3576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</Template>
  <TotalTime>167</TotalTime>
  <Pages>4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yu bl</cp:lastModifiedBy>
  <cp:revision>74</cp:revision>
  <dcterms:created xsi:type="dcterms:W3CDTF">2020-03-22T08:57:00Z</dcterms:created>
  <dcterms:modified xsi:type="dcterms:W3CDTF">2023-03-28T08:23:00Z</dcterms:modified>
</cp:coreProperties>
</file>